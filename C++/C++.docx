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9C0" w14:textId="7BAD095A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2B54DC5" w14:textId="46668C0C" w:rsidR="00C6554A" w:rsidRDefault="006F13B8" w:rsidP="00C6554A">
      <w:pPr>
        <w:pStyle w:val="Title"/>
      </w:pPr>
      <w:r>
        <w:t>C++ MANUAL</w:t>
      </w:r>
    </w:p>
    <w:p w14:paraId="6075624B" w14:textId="3D9CA373" w:rsidR="00C6554A" w:rsidRPr="00D5413C" w:rsidRDefault="00C6554A" w:rsidP="00C6554A">
      <w:pPr>
        <w:pStyle w:val="Subtitle"/>
      </w:pPr>
    </w:p>
    <w:p w14:paraId="1248CE63" w14:textId="4210056D" w:rsidR="00C6554A" w:rsidRDefault="006F13B8" w:rsidP="00C6554A">
      <w:pPr>
        <w:pStyle w:val="ContactInfo"/>
      </w:pPr>
      <w:r>
        <w:t>Abdullah Khan</w:t>
      </w:r>
      <w:r w:rsidR="00C6554A">
        <w:t xml:space="preserve">| </w:t>
      </w:r>
      <w:r>
        <w:t>A71004823004</w:t>
      </w:r>
      <w:r w:rsidR="00C6554A">
        <w:t xml:space="preserve"> </w:t>
      </w:r>
      <w:r w:rsidR="00C6554A">
        <w:br w:type="page"/>
      </w:r>
    </w:p>
    <w:p w14:paraId="0E22581A" w14:textId="2FE6834C" w:rsidR="00C6554A" w:rsidRDefault="006F13B8" w:rsidP="00C6554A">
      <w:pPr>
        <w:pStyle w:val="Heading1"/>
      </w:pPr>
      <w:r>
        <w:lastRenderedPageBreak/>
        <w:t>Practical 1.</w:t>
      </w:r>
    </w:p>
    <w:p w14:paraId="7C4554C0" w14:textId="7907BDAD" w:rsidR="00396642" w:rsidRP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27"/>
          <w:szCs w:val="27"/>
          <w:bdr w:val="none" w:sz="0" w:space="0" w:color="auto" w:frame="1"/>
          <w:lang w:val="en-IN" w:eastAsia="en-IN"/>
        </w:rPr>
      </w:pPr>
      <w:proofErr w:type="gramStart"/>
      <w:r w:rsidRPr="00396642">
        <w:rPr>
          <w:rFonts w:ascii="Arial Rounded MT Bold" w:eastAsia="Times New Roman" w:hAnsi="Arial Rounded MT Bold" w:cs="Calibri Light"/>
          <w:color w:val="auto"/>
          <w:sz w:val="27"/>
          <w:szCs w:val="27"/>
          <w:bdr w:val="none" w:sz="0" w:space="0" w:color="auto" w:frame="1"/>
          <w:lang w:val="en-IN" w:eastAsia="en-IN"/>
        </w:rPr>
        <w:t>Q)Program</w:t>
      </w:r>
      <w:proofErr w:type="gramEnd"/>
      <w:r w:rsidRPr="00396642">
        <w:rPr>
          <w:rFonts w:ascii="Arial Rounded MT Bold" w:eastAsia="Times New Roman" w:hAnsi="Arial Rounded MT Bold" w:cs="Calibri Light"/>
          <w:color w:val="auto"/>
          <w:sz w:val="27"/>
          <w:szCs w:val="27"/>
          <w:bdr w:val="none" w:sz="0" w:space="0" w:color="auto" w:frame="1"/>
          <w:lang w:val="en-IN" w:eastAsia="en-IN"/>
        </w:rPr>
        <w:t xml:space="preserve"> to convert Celsius to Fahrenheit in C++</w:t>
      </w:r>
    </w:p>
    <w:p w14:paraId="6AC236E2" w14:textId="77777777" w:rsid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</w:pPr>
    </w:p>
    <w:p w14:paraId="2176C2F9" w14:textId="4A6A4ABE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#include</w:t>
      </w:r>
      <w:r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&lt;</w:t>
      </w:r>
      <w:r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iostream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&gt;</w:t>
      </w:r>
    </w:p>
    <w:p w14:paraId="6422A172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> </w:t>
      </w:r>
    </w:p>
    <w:p w14:paraId="1F988E33" w14:textId="1FA6A4B5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int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main</w:t>
      </w:r>
      <w:r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() {</w:t>
      </w:r>
    </w:p>
    <w:p w14:paraId="3A93F0B3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r w:rsidRPr="006F13B8"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float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 xml:space="preserve"> 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fahren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, 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;</w:t>
      </w:r>
    </w:p>
    <w:p w14:paraId="5885E961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> </w:t>
      </w:r>
    </w:p>
    <w:p w14:paraId="24570CBA" w14:textId="22CC45F0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6F13B8"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printf</w:t>
      </w:r>
      <w:proofErr w:type="spellEnd"/>
      <w:r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("Enter the temperature in 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\n");</w:t>
      </w:r>
    </w:p>
    <w:p w14:paraId="3A8FF0EB" w14:textId="570981FA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6F13B8"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scanf</w:t>
      </w:r>
      <w:proofErr w:type="spellEnd"/>
      <w:r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("%f", &amp;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);</w:t>
      </w:r>
    </w:p>
    <w:p w14:paraId="3F1A4DCC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> </w:t>
      </w:r>
    </w:p>
    <w:p w14:paraId="6F27708F" w14:textId="11A3D42B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fahren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=</w:t>
      </w:r>
      <w:r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(9.0/5.0) * 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+ 32;</w:t>
      </w:r>
    </w:p>
    <w:p w14:paraId="57161BE7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> </w:t>
      </w:r>
    </w:p>
    <w:p w14:paraId="063953CC" w14:textId="550F3024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6F13B8"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printf</w:t>
      </w:r>
      <w:proofErr w:type="spellEnd"/>
      <w:r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("%.2fC is equal to %.2fF\n", 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, </w:t>
      </w:r>
      <w:proofErr w:type="spellStart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fahren</w:t>
      </w:r>
      <w:proofErr w:type="spellEnd"/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);</w:t>
      </w:r>
    </w:p>
    <w:p w14:paraId="60507BA5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> </w:t>
      </w:r>
    </w:p>
    <w:p w14:paraId="0AA44E2C" w14:textId="77777777" w:rsidR="006F13B8" w:rsidRP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r w:rsidRPr="006F13B8">
        <w:rPr>
          <w:rFonts w:ascii="Calibri Light" w:eastAsia="Times New Roman" w:hAnsi="Calibri Light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return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lang w:val="en-IN" w:eastAsia="en-IN"/>
        </w:rPr>
        <w:t xml:space="preserve"> </w:t>
      </w: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0;</w:t>
      </w:r>
    </w:p>
    <w:p w14:paraId="01F01372" w14:textId="6922769C" w:rsidR="00C6554A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}</w:t>
      </w:r>
    </w:p>
    <w:p w14:paraId="55B020C1" w14:textId="0478404A" w:rsidR="006F13B8" w:rsidRDefault="006F13B8" w:rsidP="006F13B8">
      <w:pPr>
        <w:spacing w:before="0" w:after="0" w:line="240" w:lineRule="auto"/>
        <w:rPr>
          <w:rFonts w:eastAsia="Times New Roman" w:cs="Calibri Light"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</w:pPr>
      <w:r>
        <w:rPr>
          <w:rFonts w:eastAsia="Times New Roman" w:cs="Calibri Light"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  <w:t>2</w:t>
      </w:r>
      <w:r w:rsidR="00396642">
        <w:rPr>
          <w:rFonts w:eastAsia="Times New Roman" w:cs="Calibri Light"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  <w:t>)</w:t>
      </w:r>
      <w:r w:rsidR="00396642" w:rsidRPr="00396642">
        <w:rPr>
          <w:rFonts w:ascii="Arial Rounded MT Bold" w:eastAsia="Times New Roman" w:hAnsi="Arial Rounded MT Bold" w:cs="Calibri Light"/>
          <w:color w:val="auto"/>
          <w:sz w:val="32"/>
          <w:szCs w:val="32"/>
          <w:bdr w:val="none" w:sz="0" w:space="0" w:color="auto" w:frame="1"/>
          <w:lang w:val="en-IN" w:eastAsia="en-IN"/>
        </w:rPr>
        <w:t>C++ Program to calculate Simple Interest</w:t>
      </w:r>
    </w:p>
    <w:p w14:paraId="3B52C9A6" w14:textId="77777777" w:rsid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</w:pPr>
    </w:p>
    <w:p w14:paraId="3F938DDE" w14:textId="7933DCF2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#include&lt;iostream&gt;</w:t>
      </w:r>
    </w:p>
    <w:p w14:paraId="1AB65AF0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using namespace std;</w:t>
      </w:r>
    </w:p>
    <w:p w14:paraId="60CB6222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int </w:t>
      </w:r>
      <w:proofErr w:type="gramStart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main(</w:t>
      </w:r>
      <w:proofErr w:type="gramEnd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)</w:t>
      </w:r>
    </w:p>
    <w:p w14:paraId="75808DFC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{</w:t>
      </w:r>
    </w:p>
    <w:p w14:paraId="5FD4025E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// declare variables</w:t>
      </w:r>
    </w:p>
    <w:p w14:paraId="636BB9DF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float p, t, r, interest;</w:t>
      </w:r>
    </w:p>
    <w:p w14:paraId="36C6852A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</w:p>
    <w:p w14:paraId="78EF7E56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// take input from end-user</w:t>
      </w:r>
    </w:p>
    <w:p w14:paraId="16CEA088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cout</w:t>
      </w:r>
      <w:proofErr w:type="spellEnd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&lt;&lt; "Enter principal amount, time and rate:";</w:t>
      </w:r>
    </w:p>
    <w:p w14:paraId="0FF13B7B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cin</w:t>
      </w:r>
      <w:proofErr w:type="spellEnd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&gt;&gt; p &gt;&gt; t &gt;&gt; r;</w:t>
      </w:r>
    </w:p>
    <w:p w14:paraId="34838865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</w:p>
    <w:p w14:paraId="351452B3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// calculate interest</w:t>
      </w:r>
    </w:p>
    <w:p w14:paraId="67B565DB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interest = (p*t*r)/100;</w:t>
      </w:r>
    </w:p>
    <w:p w14:paraId="351171AE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</w:p>
    <w:p w14:paraId="7942E1FF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// display result</w:t>
      </w:r>
    </w:p>
    <w:p w14:paraId="15E4DFE9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cout</w:t>
      </w:r>
      <w:proofErr w:type="spellEnd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&lt;&lt; "Interest = " &lt;&lt; interest &lt;&lt; </w:t>
      </w:r>
      <w:proofErr w:type="spellStart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endl</w:t>
      </w:r>
      <w:proofErr w:type="spellEnd"/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;</w:t>
      </w:r>
    </w:p>
    <w:p w14:paraId="086EB342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</w:p>
    <w:p w14:paraId="19DF94A4" w14:textId="77777777" w:rsidR="006F13B8" w:rsidRP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6F13B8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 xml:space="preserve">  return 0;</w:t>
      </w:r>
    </w:p>
    <w:p w14:paraId="7678CD2E" w14:textId="2239BC19" w:rsidR="006F13B8" w:rsidRPr="00E748D2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EEEEEE"/>
          <w:lang w:val="en-IN" w:eastAsia="en-IN"/>
        </w:rPr>
        <w:t>}</w:t>
      </w:r>
    </w:p>
    <w:p w14:paraId="1BF1DFE7" w14:textId="77777777" w:rsidR="006F13B8" w:rsidRDefault="006F13B8">
      <w:pPr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</w:pPr>
      <w:r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  <w:br w:type="page"/>
      </w:r>
    </w:p>
    <w:p w14:paraId="242B0A60" w14:textId="154EBF2F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6F13B8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lastRenderedPageBreak/>
        <w:t>Practical 2.</w:t>
      </w:r>
    </w:p>
    <w:p w14:paraId="7DC6C0C0" w14:textId="77777777" w:rsid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5E7DBBC" w14:textId="618C33DC" w:rsidR="00396642" w:rsidRP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32"/>
          <w:szCs w:val="32"/>
          <w:lang w:val="en-IN" w:eastAsia="en-IN"/>
        </w:rPr>
      </w:pPr>
      <w:r w:rsidRPr="00396642">
        <w:rPr>
          <w:rFonts w:asciiTheme="majorHAnsi" w:eastAsia="Times New Roman" w:hAnsiTheme="majorHAnsi" w:cs="Calibri Light"/>
          <w:color w:val="auto"/>
          <w:sz w:val="32"/>
          <w:szCs w:val="32"/>
          <w:lang w:val="en-IN" w:eastAsia="en-IN"/>
        </w:rPr>
        <w:t>Q) C++ Program to print whether number entered is positive or negative.</w:t>
      </w:r>
    </w:p>
    <w:p w14:paraId="7D65E580" w14:textId="77777777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234EF4F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#include &lt;iostream&gt;</w:t>
      </w:r>
    </w:p>
    <w:p w14:paraId="23CD9273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using namespace std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;</w:t>
      </w:r>
    </w:p>
    <w:p w14:paraId="20781D12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</w:p>
    <w:p w14:paraId="3B000678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int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main(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)</w:t>
      </w:r>
    </w:p>
    <w:p w14:paraId="0B04F5A6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{</w:t>
      </w:r>
    </w:p>
    <w:p w14:paraId="5850A2CA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signed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long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=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0;</w:t>
      </w:r>
    </w:p>
    <w:p w14:paraId="28821625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"\n\n Check whether a number is positive, negative or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zero :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\n";</w:t>
      </w:r>
    </w:p>
    <w:p w14:paraId="21985F76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"-----------------------------------------------------------\n";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D92F96C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" Input a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number :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 ";</w:t>
      </w:r>
    </w:p>
    <w:p w14:paraId="3A778FFB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cin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&gt;&gt;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num1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;</w:t>
      </w:r>
    </w:p>
    <w:p w14:paraId="17DB71D1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if(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&gt;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0)</w:t>
      </w:r>
    </w:p>
    <w:p w14:paraId="58AA2C67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{</w:t>
      </w:r>
    </w:p>
    <w:p w14:paraId="13763E37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" The entered number is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positive.\n\n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";</w:t>
      </w:r>
    </w:p>
    <w:p w14:paraId="3A3D92CE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}</w:t>
      </w:r>
    </w:p>
    <w:p w14:paraId="6735C5F8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else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if(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0)</w:t>
      </w:r>
    </w:p>
    <w:p w14:paraId="14F8B2D5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{</w:t>
      </w:r>
    </w:p>
    <w:p w14:paraId="23F152E6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" The entered number is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negative.\n\n</w:t>
      </w:r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";</w:t>
      </w:r>
    </w:p>
    <w:p w14:paraId="7C05F9E6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}</w:t>
      </w:r>
    </w:p>
    <w:p w14:paraId="0C50DD2D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else</w:t>
      </w:r>
    </w:p>
    <w:p w14:paraId="1541BB20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{</w:t>
      </w:r>
    </w:p>
    <w:p w14:paraId="15B481CF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gramStart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std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::</w:t>
      </w:r>
      <w:proofErr w:type="spellStart"/>
      <w:proofErr w:type="gram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&lt;&lt;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" The number is zero.\n\n";</w:t>
      </w:r>
    </w:p>
    <w:p w14:paraId="48E4AB1B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}</w:t>
      </w:r>
    </w:p>
    <w:p w14:paraId="0784FA89" w14:textId="77777777" w:rsidR="00E748D2" w:rsidRPr="00E748D2" w:rsidRDefault="00E748D2" w:rsidP="00E748D2">
      <w:pPr>
        <w:spacing w:before="0" w:after="0" w:line="240" w:lineRule="auto"/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return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0;</w:t>
      </w:r>
    </w:p>
    <w:p w14:paraId="3BE684BB" w14:textId="5FD770AF" w:rsidR="00E748D2" w:rsidRDefault="00E748D2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E748D2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}</w:t>
      </w:r>
    </w:p>
    <w:p w14:paraId="40779F40" w14:textId="588DEE08" w:rsidR="00396642" w:rsidRDefault="00396642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</w:p>
    <w:p w14:paraId="18C85443" w14:textId="256803C3" w:rsid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32"/>
          <w:szCs w:val="32"/>
          <w:lang w:val="en-IN" w:eastAsia="en-IN"/>
        </w:rPr>
      </w:pPr>
      <w:r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2) </w:t>
      </w:r>
      <w:r w:rsidRPr="00396642">
        <w:rPr>
          <w:rFonts w:ascii="Arial Rounded MT Bold" w:eastAsia="Times New Roman" w:hAnsi="Arial Rounded MT Bold" w:cs="Calibri Light"/>
          <w:color w:val="000000" w:themeColor="text1"/>
          <w:sz w:val="32"/>
          <w:szCs w:val="32"/>
          <w:lang w:val="en-IN" w:eastAsia="en-IN"/>
        </w:rPr>
        <w:t>C++ Program to check whether number is even or odd</w:t>
      </w:r>
    </w:p>
    <w:p w14:paraId="1C19DF9D" w14:textId="77777777" w:rsid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32"/>
          <w:szCs w:val="32"/>
          <w:lang w:val="en-IN" w:eastAsia="en-IN"/>
        </w:rPr>
      </w:pPr>
    </w:p>
    <w:p w14:paraId="42264851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51B11F32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13069DDA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7FE2821E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2FA6B581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int n;</w:t>
      </w:r>
    </w:p>
    <w:p w14:paraId="298DF267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45991968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</w:t>
      </w:r>
      <w:proofErr w:type="spellStart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&lt;&lt; "Enter an integer: ";</w:t>
      </w:r>
    </w:p>
    <w:p w14:paraId="1D708945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</w:t>
      </w:r>
      <w:proofErr w:type="spellStart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&gt;&gt; n;</w:t>
      </w:r>
    </w:p>
    <w:p w14:paraId="014ED16B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47C4B5EF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if </w:t>
      </w:r>
      <w:proofErr w:type="gramStart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( n</w:t>
      </w:r>
      <w:proofErr w:type="gramEnd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% 2 == 0)</w:t>
      </w:r>
    </w:p>
    <w:p w14:paraId="60847747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&lt;&lt; n &lt;&lt; " is even.";</w:t>
      </w:r>
    </w:p>
    <w:p w14:paraId="54E0C1D9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else</w:t>
      </w:r>
    </w:p>
    <w:p w14:paraId="4D79809E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&lt;&lt; n &lt;&lt; " is odd.";</w:t>
      </w:r>
    </w:p>
    <w:p w14:paraId="4947FE9F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69FFEFB4" w14:textId="77777777" w:rsidR="00396642" w:rsidRP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return 0;</w:t>
      </w:r>
    </w:p>
    <w:p w14:paraId="7B17D6D7" w14:textId="1DB51994" w:rsidR="00396642" w:rsidRDefault="00396642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396642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}</w:t>
      </w:r>
    </w:p>
    <w:p w14:paraId="538DE605" w14:textId="49039040" w:rsidR="00BA73F0" w:rsidRDefault="00BA73F0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3)WAP in C++ to assigning grades (</w:t>
      </w:r>
      <w:proofErr w:type="gramStart"/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A,B</w:t>
      </w:r>
      <w:proofErr w:type="gramEnd"/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,C) based on marks obtained by a student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.</w:t>
      </w:r>
    </w:p>
    <w:p w14:paraId="23678F36" w14:textId="77777777" w:rsidR="00BA73F0" w:rsidRDefault="00BA73F0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0B7FAC38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3BFE9F36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22E9D4E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)</w:t>
      </w:r>
    </w:p>
    <w:p w14:paraId="41558623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{</w:t>
      </w:r>
    </w:p>
    <w:p w14:paraId="0907CD87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int i;</w:t>
      </w:r>
    </w:p>
    <w:p w14:paraId="0B645B3C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float mark, sum=0,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;</w:t>
      </w:r>
    </w:p>
    <w:p w14:paraId="240CC033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&lt;&lt;"Enter Marks obtained in 5 Subjects: ";</w:t>
      </w:r>
    </w:p>
    <w:p w14:paraId="18362F3C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i=0; i&lt;5; i++)</w:t>
      </w:r>
    </w:p>
    <w:p w14:paraId="71BEC7F1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{</w:t>
      </w:r>
    </w:p>
    <w:p w14:paraId="3F095CC4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&gt;&gt;mark;</w:t>
      </w:r>
    </w:p>
    <w:p w14:paraId="65389A8D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    sum =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sum+mark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;</w:t>
      </w:r>
    </w:p>
    <w:p w14:paraId="478DFAC6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2CDA58D2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= sum/5;</w:t>
      </w:r>
    </w:p>
    <w:p w14:paraId="4F8E306D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&lt;&lt;"\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nGrade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= ";</w:t>
      </w:r>
    </w:p>
    <w:p w14:paraId="1CE4B205" w14:textId="3EC39230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if(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&gt;=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76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&amp;&amp;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&lt;=100)</w:t>
      </w:r>
    </w:p>
    <w:p w14:paraId="0C8E3D4A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&lt;&lt;"A1";</w:t>
      </w:r>
    </w:p>
    <w:p w14:paraId="47D200B2" w14:textId="3118D2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else if(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&gt;=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66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&amp;&amp;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75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)</w:t>
      </w:r>
    </w:p>
    <w:p w14:paraId="5E718B12" w14:textId="54007A19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&lt;&lt;"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B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";</w:t>
      </w:r>
    </w:p>
    <w:p w14:paraId="44F12CA5" w14:textId="77267EC4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else if(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&gt;=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01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&amp;&amp;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65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)</w:t>
      </w:r>
    </w:p>
    <w:p w14:paraId="734AA07D" w14:textId="2091EE2D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&lt;&lt;"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C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";</w:t>
      </w:r>
    </w:p>
    <w:p w14:paraId="26946AF0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7E11DD4E" w14:textId="26D73D43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}</w:t>
      </w:r>
    </w:p>
    <w:p w14:paraId="20B895B6" w14:textId="0426BC3B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4)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 xml:space="preserve"> WAP to do the following:  </w:t>
      </w:r>
    </w:p>
    <w:p w14:paraId="6454212F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(1)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 xml:space="preserve">Generate the following menu:  </w:t>
      </w:r>
    </w:p>
    <w:p w14:paraId="0A89FF83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i.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 xml:space="preserve">Add two numbers.  </w:t>
      </w:r>
    </w:p>
    <w:p w14:paraId="6B1C0C98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lastRenderedPageBreak/>
        <w:t>ii.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 xml:space="preserve">Subtract two number.  </w:t>
      </w:r>
    </w:p>
    <w:p w14:paraId="2E1C126A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iii.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 xml:space="preserve">Multiply two numbers.  </w:t>
      </w:r>
    </w:p>
    <w:p w14:paraId="05FB3544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iv.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 xml:space="preserve">Divide two numbers.  </w:t>
      </w:r>
    </w:p>
    <w:p w14:paraId="3D052219" w14:textId="1137337E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v.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 xml:space="preserve">Exit.  </w:t>
      </w:r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ab/>
        <w:t>(</w:t>
      </w:r>
      <w:proofErr w:type="gramStart"/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>2)Ask</w:t>
      </w:r>
      <w:proofErr w:type="gramEnd"/>
      <w:r w:rsidRPr="00BA73F0">
        <w:rPr>
          <w:rFonts w:ascii="Arial Rounded MT Bold" w:eastAsia="Times New Roman" w:hAnsi="Arial Rounded MT Bold" w:cs="Calibri Light"/>
          <w:color w:val="000000" w:themeColor="text1"/>
          <w:sz w:val="28"/>
          <w:szCs w:val="28"/>
          <w:lang w:val="en-IN" w:eastAsia="en-IN"/>
        </w:rPr>
        <w:t xml:space="preserve"> the user to input two integers and then input a choice from the menu. Perform all the arithmetic operations which have been offered by menu. Check for errors caused due to inappropriate entry by user and output a statement accordingly</w:t>
      </w: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.</w:t>
      </w:r>
    </w:p>
    <w:p w14:paraId="774C96B9" w14:textId="77777777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3E6FB009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#include &lt;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stdio.h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&gt;</w:t>
      </w:r>
    </w:p>
    <w:p w14:paraId="5DC12222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main(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55475C86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{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DB56948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394B88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sum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sub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mod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B774CC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float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div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AC8A02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34FB72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"Input any two numbers separated by comma : ");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432C03F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scanf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"%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d,%d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&amp;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num1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&amp;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A05D946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F3BFB68" w14:textId="04B709E0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  </w:t>
      </w:r>
    </w:p>
    <w:p w14:paraId="6B28A70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sum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+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19BFD07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sub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-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846AE6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*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3A9DED2D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div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(float)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/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57A0BAED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mod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%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C2FFF4C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1CD3847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sum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sum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8F4EA0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difference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sub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6C2565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product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877655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quotient of the given numbers : %f\n",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div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7772EEB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"MODULUS =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mod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24FBA5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7ABCA89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return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0;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</w:t>
      </w:r>
    </w:p>
    <w:p w14:paraId="22A55B42" w14:textId="6485AF14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}</w:t>
      </w:r>
    </w:p>
    <w:p w14:paraId="13D1EDF3" w14:textId="77777777" w:rsidR="00AE32CA" w:rsidRPr="00BA73F0" w:rsidRDefault="00AE32CA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8987184" w14:textId="77777777" w:rsidR="00BA73F0" w:rsidRP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sectPr w:rsidR="00BA73F0" w:rsidRPr="00BA73F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9F67" w14:textId="77777777" w:rsidR="00C25537" w:rsidRDefault="00C25537" w:rsidP="00C6554A">
      <w:pPr>
        <w:spacing w:before="0" w:after="0" w:line="240" w:lineRule="auto"/>
      </w:pPr>
      <w:r>
        <w:separator/>
      </w:r>
    </w:p>
  </w:endnote>
  <w:endnote w:type="continuationSeparator" w:id="0">
    <w:p w14:paraId="71061F4D" w14:textId="77777777" w:rsidR="00C25537" w:rsidRDefault="00C2553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A7E3" w14:textId="77777777" w:rsidR="005E1737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4AA8" w14:textId="77777777" w:rsidR="00C25537" w:rsidRDefault="00C2553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D2FF082" w14:textId="77777777" w:rsidR="00C25537" w:rsidRDefault="00C2553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9631700">
    <w:abstractNumId w:val="9"/>
  </w:num>
  <w:num w:numId="2" w16cid:durableId="949900831">
    <w:abstractNumId w:val="8"/>
  </w:num>
  <w:num w:numId="3" w16cid:durableId="1814374561">
    <w:abstractNumId w:val="8"/>
  </w:num>
  <w:num w:numId="4" w16cid:durableId="91164800">
    <w:abstractNumId w:val="9"/>
  </w:num>
  <w:num w:numId="5" w16cid:durableId="474220568">
    <w:abstractNumId w:val="12"/>
  </w:num>
  <w:num w:numId="6" w16cid:durableId="6834368">
    <w:abstractNumId w:val="10"/>
  </w:num>
  <w:num w:numId="7" w16cid:durableId="927075335">
    <w:abstractNumId w:val="11"/>
  </w:num>
  <w:num w:numId="8" w16cid:durableId="56708127">
    <w:abstractNumId w:val="7"/>
  </w:num>
  <w:num w:numId="9" w16cid:durableId="760025047">
    <w:abstractNumId w:val="6"/>
  </w:num>
  <w:num w:numId="10" w16cid:durableId="1047484543">
    <w:abstractNumId w:val="5"/>
  </w:num>
  <w:num w:numId="11" w16cid:durableId="644626152">
    <w:abstractNumId w:val="4"/>
  </w:num>
  <w:num w:numId="12" w16cid:durableId="828980083">
    <w:abstractNumId w:val="3"/>
  </w:num>
  <w:num w:numId="13" w16cid:durableId="2021079399">
    <w:abstractNumId w:val="2"/>
  </w:num>
  <w:num w:numId="14" w16cid:durableId="198663961">
    <w:abstractNumId w:val="1"/>
  </w:num>
  <w:num w:numId="15" w16cid:durableId="81089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B8"/>
    <w:rsid w:val="00011BFC"/>
    <w:rsid w:val="002554CD"/>
    <w:rsid w:val="00293B83"/>
    <w:rsid w:val="002B4294"/>
    <w:rsid w:val="00333D0D"/>
    <w:rsid w:val="00396642"/>
    <w:rsid w:val="004C049F"/>
    <w:rsid w:val="005000E2"/>
    <w:rsid w:val="005E1737"/>
    <w:rsid w:val="006A3CE7"/>
    <w:rsid w:val="006F13B8"/>
    <w:rsid w:val="00AE32CA"/>
    <w:rsid w:val="00BA73F0"/>
    <w:rsid w:val="00C25537"/>
    <w:rsid w:val="00C6554A"/>
    <w:rsid w:val="00E748D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7E9B"/>
  <w15:chartTrackingRefBased/>
  <w15:docId w15:val="{8924BAEF-1446-40D7-809C-387DD51A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token">
    <w:name w:val="token"/>
    <w:basedOn w:val="DefaultParagraphFont"/>
    <w:rsid w:val="00E748D2"/>
  </w:style>
  <w:style w:type="character" w:customStyle="1" w:styleId="hljs-meta">
    <w:name w:val="hljs-meta"/>
    <w:basedOn w:val="DefaultParagraphFont"/>
    <w:rsid w:val="00396642"/>
  </w:style>
  <w:style w:type="character" w:customStyle="1" w:styleId="hljs-meta-keyword">
    <w:name w:val="hljs-meta-keyword"/>
    <w:basedOn w:val="DefaultParagraphFont"/>
    <w:rsid w:val="00396642"/>
  </w:style>
  <w:style w:type="character" w:customStyle="1" w:styleId="hljs-meta-string">
    <w:name w:val="hljs-meta-string"/>
    <w:basedOn w:val="DefaultParagraphFont"/>
    <w:rsid w:val="00396642"/>
  </w:style>
  <w:style w:type="character" w:customStyle="1" w:styleId="hljs-keyword">
    <w:name w:val="hljs-keyword"/>
    <w:basedOn w:val="DefaultParagraphFont"/>
    <w:rsid w:val="00396642"/>
  </w:style>
  <w:style w:type="character" w:customStyle="1" w:styleId="hljs-builtin">
    <w:name w:val="hljs-built_in"/>
    <w:basedOn w:val="DefaultParagraphFont"/>
    <w:rsid w:val="00396642"/>
  </w:style>
  <w:style w:type="character" w:customStyle="1" w:styleId="hljs-function">
    <w:name w:val="hljs-function"/>
    <w:basedOn w:val="DefaultParagraphFont"/>
    <w:rsid w:val="00396642"/>
  </w:style>
  <w:style w:type="character" w:customStyle="1" w:styleId="hljs-title">
    <w:name w:val="hljs-title"/>
    <w:basedOn w:val="DefaultParagraphFont"/>
    <w:rsid w:val="00396642"/>
  </w:style>
  <w:style w:type="character" w:customStyle="1" w:styleId="hljs-params">
    <w:name w:val="hljs-params"/>
    <w:basedOn w:val="DefaultParagraphFont"/>
    <w:rsid w:val="00396642"/>
  </w:style>
  <w:style w:type="character" w:customStyle="1" w:styleId="hljs-string">
    <w:name w:val="hljs-string"/>
    <w:basedOn w:val="DefaultParagraphFont"/>
    <w:rsid w:val="00396642"/>
  </w:style>
  <w:style w:type="character" w:customStyle="1" w:styleId="hljs-number">
    <w:name w:val="hljs-number"/>
    <w:basedOn w:val="DefaultParagraphFont"/>
    <w:rsid w:val="0039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IN%7bCB63AA97-8B52-42A1-8FC3-BF91181D14B3%7d\%7b537E6335-8565-4467-AD56-EC4876FEA9F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{537E6335-8565-4467-AD56-EC4876FEA9F6}tf02835058_win32</Template>
  <TotalTime>35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Abdullah Khan</cp:lastModifiedBy>
  <cp:revision>2</cp:revision>
  <dcterms:created xsi:type="dcterms:W3CDTF">2023-10-27T04:54:00Z</dcterms:created>
  <dcterms:modified xsi:type="dcterms:W3CDTF">2023-10-27T06:08:00Z</dcterms:modified>
</cp:coreProperties>
</file>