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39C0" w14:textId="7BAD095A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2B54DC5" w14:textId="46668C0C" w:rsidR="00C6554A" w:rsidRPr="00EB7B1B" w:rsidRDefault="006F13B8" w:rsidP="00C6554A">
      <w:pPr>
        <w:pStyle w:val="Title"/>
        <w:rPr>
          <w:sz w:val="144"/>
          <w:szCs w:val="144"/>
        </w:rPr>
      </w:pPr>
      <w:r w:rsidRPr="00EB7B1B">
        <w:rPr>
          <w:sz w:val="144"/>
          <w:szCs w:val="144"/>
        </w:rPr>
        <w:t>C++ MANUAL</w:t>
      </w:r>
    </w:p>
    <w:p w14:paraId="6075624B" w14:textId="3D9CA373" w:rsidR="00C6554A" w:rsidRPr="00D5413C" w:rsidRDefault="00C6554A" w:rsidP="00C6554A">
      <w:pPr>
        <w:pStyle w:val="Subtitle"/>
      </w:pPr>
    </w:p>
    <w:p w14:paraId="1248CE63" w14:textId="4210056D" w:rsidR="00C6554A" w:rsidRPr="00EB7B1B" w:rsidRDefault="006F13B8" w:rsidP="00C6554A">
      <w:pPr>
        <w:pStyle w:val="ContactInfo"/>
        <w:rPr>
          <w:sz w:val="72"/>
          <w:szCs w:val="72"/>
        </w:rPr>
      </w:pPr>
      <w:r w:rsidRPr="00EB7B1B">
        <w:rPr>
          <w:sz w:val="72"/>
          <w:szCs w:val="72"/>
        </w:rPr>
        <w:t>Abdullah Khan</w:t>
      </w:r>
      <w:r w:rsidR="00C6554A" w:rsidRPr="00EB7B1B">
        <w:rPr>
          <w:sz w:val="72"/>
          <w:szCs w:val="72"/>
        </w:rPr>
        <w:t xml:space="preserve">| </w:t>
      </w:r>
      <w:r w:rsidRPr="00EB7B1B">
        <w:rPr>
          <w:sz w:val="72"/>
          <w:szCs w:val="72"/>
        </w:rPr>
        <w:t>A71004823004</w:t>
      </w:r>
      <w:r w:rsidR="00C6554A" w:rsidRPr="00EB7B1B">
        <w:rPr>
          <w:sz w:val="72"/>
          <w:szCs w:val="72"/>
        </w:rPr>
        <w:t xml:space="preserve"> </w:t>
      </w:r>
      <w:r w:rsidR="00C6554A" w:rsidRPr="00EB7B1B">
        <w:rPr>
          <w:sz w:val="72"/>
          <w:szCs w:val="72"/>
        </w:rPr>
        <w:br w:type="page"/>
      </w:r>
    </w:p>
    <w:p w14:paraId="0E22581A" w14:textId="2FE6834C" w:rsidR="00C6554A" w:rsidRDefault="006F13B8" w:rsidP="00C6554A">
      <w:pPr>
        <w:pStyle w:val="Heading1"/>
      </w:pPr>
      <w:r>
        <w:lastRenderedPageBreak/>
        <w:t>Practical 1.</w:t>
      </w:r>
    </w:p>
    <w:p w14:paraId="7C4554C0" w14:textId="77EEF1E0" w:rsidR="00396642" w:rsidRPr="0093447A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27"/>
          <w:szCs w:val="27"/>
          <w:bdr w:val="none" w:sz="0" w:space="0" w:color="auto" w:frame="1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27"/>
          <w:szCs w:val="27"/>
          <w:bdr w:val="none" w:sz="0" w:space="0" w:color="auto" w:frame="1"/>
          <w:lang w:val="en-IN" w:eastAsia="en-IN"/>
        </w:rPr>
        <w:t>Q)</w:t>
      </w:r>
      <w:r w:rsidR="0093447A">
        <w:rPr>
          <w:rFonts w:eastAsia="Times New Roman" w:cs="Calibri Light"/>
          <w:b/>
          <w:bCs/>
          <w:color w:val="auto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93447A">
        <w:rPr>
          <w:rFonts w:eastAsia="Times New Roman" w:cs="Calibri Light"/>
          <w:b/>
          <w:bCs/>
          <w:color w:val="auto"/>
          <w:sz w:val="27"/>
          <w:szCs w:val="27"/>
          <w:bdr w:val="none" w:sz="0" w:space="0" w:color="auto" w:frame="1"/>
          <w:lang w:val="en-IN" w:eastAsia="en-IN"/>
        </w:rPr>
        <w:t>Program to convert Celsius to Fahrenheit in C++</w:t>
      </w:r>
    </w:p>
    <w:p w14:paraId="6AC236E2" w14:textId="77777777" w:rsidR="00396642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</w:pPr>
    </w:p>
    <w:p w14:paraId="2176C2F9" w14:textId="4A6A4ABE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#include &lt;iostream&gt;</w:t>
      </w:r>
    </w:p>
    <w:p w14:paraId="6422A172" w14:textId="77777777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  <w:t> </w:t>
      </w:r>
    </w:p>
    <w:p w14:paraId="1F988E33" w14:textId="1FA6A4B5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int</w:t>
      </w:r>
      <w:r w:rsidRPr="00AA671B"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  <w:t xml:space="preserve"> </w:t>
      </w: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main () {</w:t>
      </w:r>
    </w:p>
    <w:p w14:paraId="3A93F0B3" w14:textId="77777777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r w:rsidRPr="00AA671B">
        <w:rPr>
          <w:rFonts w:eastAsia="Times New Roman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float</w:t>
      </w:r>
      <w:r w:rsidRPr="00AA671B"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  <w:t xml:space="preserve"> </w:t>
      </w:r>
      <w:proofErr w:type="spellStart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fahren</w:t>
      </w:r>
      <w:proofErr w:type="spellEnd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, </w:t>
      </w:r>
      <w:proofErr w:type="spellStart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celsius</w:t>
      </w:r>
      <w:proofErr w:type="spellEnd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;</w:t>
      </w:r>
    </w:p>
    <w:p w14:paraId="5885E961" w14:textId="77777777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  <w:t> </w:t>
      </w:r>
    </w:p>
    <w:p w14:paraId="24570CBA" w14:textId="22CC45F0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proofErr w:type="spellStart"/>
      <w:r w:rsidRPr="00AA671B">
        <w:rPr>
          <w:rFonts w:eastAsia="Times New Roman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printf</w:t>
      </w:r>
      <w:proofErr w:type="spellEnd"/>
      <w:r w:rsidRPr="00AA671B">
        <w:rPr>
          <w:rFonts w:eastAsia="Times New Roman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("Enter the temperature in </w:t>
      </w:r>
      <w:proofErr w:type="spellStart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celsius</w:t>
      </w:r>
      <w:proofErr w:type="spellEnd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\n");</w:t>
      </w:r>
    </w:p>
    <w:p w14:paraId="3A8FF0EB" w14:textId="570981FA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proofErr w:type="spellStart"/>
      <w:r w:rsidRPr="00AA671B">
        <w:rPr>
          <w:rFonts w:eastAsia="Times New Roman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scanf</w:t>
      </w:r>
      <w:proofErr w:type="spellEnd"/>
      <w:r w:rsidRPr="00AA671B">
        <w:rPr>
          <w:rFonts w:eastAsia="Times New Roman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("%f", &amp;</w:t>
      </w:r>
      <w:proofErr w:type="spellStart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celsius</w:t>
      </w:r>
      <w:proofErr w:type="spellEnd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);</w:t>
      </w:r>
    </w:p>
    <w:p w14:paraId="3F1A4DCC" w14:textId="77777777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  <w:t> </w:t>
      </w:r>
    </w:p>
    <w:p w14:paraId="6F27708F" w14:textId="11A3D42B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proofErr w:type="spellStart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fahren</w:t>
      </w:r>
      <w:proofErr w:type="spellEnd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= (9.0/5.0) * </w:t>
      </w:r>
      <w:proofErr w:type="spellStart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celsius</w:t>
      </w:r>
      <w:proofErr w:type="spellEnd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+ 32;</w:t>
      </w:r>
    </w:p>
    <w:p w14:paraId="57161BE7" w14:textId="77777777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  <w:t> </w:t>
      </w:r>
    </w:p>
    <w:p w14:paraId="063953CC" w14:textId="550F3024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proofErr w:type="spellStart"/>
      <w:r w:rsidRPr="00AA671B">
        <w:rPr>
          <w:rFonts w:eastAsia="Times New Roman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printf</w:t>
      </w:r>
      <w:proofErr w:type="spellEnd"/>
      <w:r w:rsidRPr="00AA671B">
        <w:rPr>
          <w:rFonts w:eastAsia="Times New Roman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("%.2fC is equal to %.2fF\n", </w:t>
      </w:r>
      <w:proofErr w:type="spellStart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celsius</w:t>
      </w:r>
      <w:proofErr w:type="spellEnd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 xml:space="preserve">, </w:t>
      </w:r>
      <w:proofErr w:type="spellStart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fahren</w:t>
      </w:r>
      <w:proofErr w:type="spellEnd"/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);</w:t>
      </w:r>
    </w:p>
    <w:p w14:paraId="60507BA5" w14:textId="77777777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r w:rsidRPr="00AA671B"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  <w:t> </w:t>
      </w:r>
    </w:p>
    <w:p w14:paraId="0AA44E2C" w14:textId="77777777" w:rsidR="006F13B8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    </w:t>
      </w:r>
      <w:r w:rsidRPr="00AA671B">
        <w:rPr>
          <w:rFonts w:eastAsia="Times New Roman" w:cs="Calibri Light"/>
          <w:b/>
          <w:bCs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return</w:t>
      </w:r>
      <w:r w:rsidRPr="00AA671B">
        <w:rPr>
          <w:rFonts w:eastAsia="Times New Roman" w:cs="Calibri Light"/>
          <w:color w:val="4E5B6F" w:themeColor="text2"/>
          <w:sz w:val="27"/>
          <w:szCs w:val="27"/>
          <w:lang w:val="en-IN" w:eastAsia="en-IN"/>
        </w:rPr>
        <w:t xml:space="preserve"> </w:t>
      </w: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0;</w:t>
      </w:r>
    </w:p>
    <w:p w14:paraId="01F01372" w14:textId="6922769C" w:rsidR="00C6554A" w:rsidRPr="00AA671B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</w:pPr>
      <w:r w:rsidRPr="00AA671B">
        <w:rPr>
          <w:rFonts w:eastAsia="Times New Roman" w:cs="Calibri Light"/>
          <w:color w:val="4E5B6F" w:themeColor="text2"/>
          <w:sz w:val="27"/>
          <w:szCs w:val="27"/>
          <w:bdr w:val="none" w:sz="0" w:space="0" w:color="auto" w:frame="1"/>
          <w:lang w:val="en-IN" w:eastAsia="en-IN"/>
        </w:rPr>
        <w:t>}</w:t>
      </w:r>
    </w:p>
    <w:p w14:paraId="55B020C1" w14:textId="0478404A" w:rsidR="006F13B8" w:rsidRPr="0093447A" w:rsidRDefault="006F13B8" w:rsidP="006F13B8">
      <w:pPr>
        <w:spacing w:before="0" w:after="0" w:line="240" w:lineRule="auto"/>
        <w:rPr>
          <w:rFonts w:eastAsia="Times New Roman" w:cs="Calibri Light"/>
          <w:b/>
          <w:bCs/>
          <w:color w:val="00566E" w:themeColor="accent4" w:themeShade="80"/>
          <w:sz w:val="32"/>
          <w:szCs w:val="32"/>
          <w:bdr w:val="none" w:sz="0" w:space="0" w:color="auto" w:frame="1"/>
          <w:lang w:val="en-IN" w:eastAsia="en-IN"/>
        </w:rPr>
      </w:pPr>
      <w:r w:rsidRPr="0093447A">
        <w:rPr>
          <w:rFonts w:eastAsia="Times New Roman" w:cs="Calibri Light"/>
          <w:b/>
          <w:bCs/>
          <w:color w:val="00566E" w:themeColor="accent4" w:themeShade="80"/>
          <w:sz w:val="32"/>
          <w:szCs w:val="32"/>
          <w:bdr w:val="none" w:sz="0" w:space="0" w:color="auto" w:frame="1"/>
          <w:lang w:val="en-IN" w:eastAsia="en-IN"/>
        </w:rPr>
        <w:t>2</w:t>
      </w:r>
      <w:r w:rsidR="00396642" w:rsidRPr="0093447A">
        <w:rPr>
          <w:rFonts w:eastAsia="Times New Roman" w:cs="Calibri Light"/>
          <w:b/>
          <w:bCs/>
          <w:color w:val="00566E" w:themeColor="accent4" w:themeShade="80"/>
          <w:sz w:val="32"/>
          <w:szCs w:val="32"/>
          <w:bdr w:val="none" w:sz="0" w:space="0" w:color="auto" w:frame="1"/>
          <w:lang w:val="en-IN" w:eastAsia="en-IN"/>
        </w:rPr>
        <w:t>)</w:t>
      </w:r>
      <w:r w:rsidR="00396642" w:rsidRPr="0093447A">
        <w:rPr>
          <w:rFonts w:eastAsia="Times New Roman" w:cs="Calibri Light"/>
          <w:b/>
          <w:bCs/>
          <w:color w:val="auto"/>
          <w:sz w:val="32"/>
          <w:szCs w:val="32"/>
          <w:bdr w:val="none" w:sz="0" w:space="0" w:color="auto" w:frame="1"/>
          <w:lang w:val="en-IN" w:eastAsia="en-IN"/>
        </w:rPr>
        <w:t>C++ Program to calculate Simple Interest</w:t>
      </w:r>
    </w:p>
    <w:p w14:paraId="3B52C9A6" w14:textId="77777777" w:rsidR="006F13B8" w:rsidRDefault="006F13B8" w:rsidP="006F13B8">
      <w:pPr>
        <w:spacing w:before="0" w:after="0" w:line="240" w:lineRule="auto"/>
        <w:rPr>
          <w:rFonts w:ascii="Calibri Light" w:eastAsia="Times New Roman" w:hAnsi="Calibri Light" w:cs="Calibri Light"/>
          <w:color w:val="3A4452" w:themeColor="text2" w:themeShade="BF"/>
          <w:sz w:val="27"/>
          <w:szCs w:val="27"/>
          <w:shd w:val="clear" w:color="auto" w:fill="EEEEEE"/>
          <w:lang w:val="en-IN" w:eastAsia="en-IN"/>
        </w:rPr>
      </w:pPr>
    </w:p>
    <w:p w14:paraId="3F938DDE" w14:textId="7933DCF2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#include&lt;iostream&gt;</w:t>
      </w:r>
    </w:p>
    <w:p w14:paraId="1AB65AF0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using namespace std;</w:t>
      </w:r>
    </w:p>
    <w:p w14:paraId="60CB6222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)</w:t>
      </w:r>
    </w:p>
    <w:p w14:paraId="75808DFC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{</w:t>
      </w:r>
    </w:p>
    <w:p w14:paraId="5FD4025E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// declare variables</w:t>
      </w:r>
    </w:p>
    <w:p w14:paraId="636BB9DF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float p, t, r, interest;</w:t>
      </w:r>
    </w:p>
    <w:p w14:paraId="36C6852A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78EF7E56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// take input from end-user</w:t>
      </w:r>
    </w:p>
    <w:p w14:paraId="16CEA088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</w:t>
      </w:r>
      <w:proofErr w:type="spellStart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&lt;&lt; "Enter principal amount, time and rate:";</w:t>
      </w:r>
    </w:p>
    <w:p w14:paraId="0FF13B7B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</w:t>
      </w:r>
      <w:proofErr w:type="spellStart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&gt;&gt; p &gt;&gt; t &gt;&gt; r;</w:t>
      </w:r>
    </w:p>
    <w:p w14:paraId="34838865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351452B3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// calculate interest</w:t>
      </w:r>
    </w:p>
    <w:p w14:paraId="67B565DB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interest = (p*t*r)/100;</w:t>
      </w:r>
    </w:p>
    <w:p w14:paraId="351171AE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7942E1FF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// display result</w:t>
      </w:r>
    </w:p>
    <w:p w14:paraId="15E4DFE9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</w:t>
      </w:r>
      <w:proofErr w:type="spellStart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&lt;&lt; "Interest = " &lt;&lt; interest &lt;&lt; </w:t>
      </w:r>
      <w:proofErr w:type="spellStart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;</w:t>
      </w:r>
    </w:p>
    <w:p w14:paraId="086EB342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</w:p>
    <w:p w14:paraId="19DF94A4" w14:textId="77777777" w:rsidR="006F13B8" w:rsidRPr="006542E5" w:rsidRDefault="006F13B8" w:rsidP="006F13B8">
      <w:pPr>
        <w:spacing w:before="0" w:after="0" w:line="240" w:lineRule="auto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 xml:space="preserve">  return 0;</w:t>
      </w:r>
    </w:p>
    <w:p w14:paraId="7678CD2E" w14:textId="2239BC19" w:rsidR="006F13B8" w:rsidRPr="006542E5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auto"/>
          <w:sz w:val="24"/>
          <w:szCs w:val="24"/>
          <w:shd w:val="clear" w:color="auto" w:fill="EEEEEE"/>
          <w:lang w:val="en-IN" w:eastAsia="en-IN"/>
        </w:rPr>
        <w:t>}</w:t>
      </w:r>
    </w:p>
    <w:p w14:paraId="1BF1DFE7" w14:textId="77777777" w:rsidR="006F13B8" w:rsidRDefault="006F13B8">
      <w:pPr>
        <w:rPr>
          <w:rFonts w:ascii="Calibri Light" w:eastAsia="Times New Roman" w:hAnsi="Calibri Light" w:cs="Calibri Light"/>
          <w:color w:val="3A4452" w:themeColor="text2" w:themeShade="BF"/>
          <w:sz w:val="27"/>
          <w:szCs w:val="27"/>
          <w:shd w:val="clear" w:color="auto" w:fill="EEEEEE"/>
          <w:lang w:val="en-IN" w:eastAsia="en-IN"/>
        </w:rPr>
      </w:pPr>
      <w:r>
        <w:rPr>
          <w:rFonts w:ascii="Calibri Light" w:eastAsia="Times New Roman" w:hAnsi="Calibri Light" w:cs="Calibri Light"/>
          <w:color w:val="3A4452" w:themeColor="text2" w:themeShade="BF"/>
          <w:sz w:val="27"/>
          <w:szCs w:val="27"/>
          <w:shd w:val="clear" w:color="auto" w:fill="EEEEEE"/>
          <w:lang w:val="en-IN" w:eastAsia="en-IN"/>
        </w:rPr>
        <w:br w:type="page"/>
      </w:r>
    </w:p>
    <w:p w14:paraId="242B0A60" w14:textId="154EBF2F" w:rsid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  <w:r w:rsidRPr="006F13B8"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lastRenderedPageBreak/>
        <w:t>Practical 2.</w:t>
      </w:r>
    </w:p>
    <w:p w14:paraId="7DC6C0C0" w14:textId="77777777" w:rsidR="00396642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65E7DBBC" w14:textId="618C33DC" w:rsidR="00396642" w:rsidRPr="0093447A" w:rsidRDefault="00396642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Q) C++ Program to print whether number entered is positive or negative.</w:t>
      </w:r>
    </w:p>
    <w:p w14:paraId="7D65E580" w14:textId="77777777" w:rsidR="006F13B8" w:rsidRDefault="006F13B8" w:rsidP="006F13B8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6234EF4F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#include &lt;iostream&gt;</w:t>
      </w:r>
    </w:p>
    <w:p w14:paraId="23CD9273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using namespace std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;</w:t>
      </w:r>
    </w:p>
    <w:p w14:paraId="20781D12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</w:p>
    <w:p w14:paraId="3B000678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int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main(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)</w:t>
      </w:r>
    </w:p>
    <w:p w14:paraId="0B04F5A6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{</w:t>
      </w:r>
    </w:p>
    <w:p w14:paraId="5850A2CA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signed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long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=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0;</w:t>
      </w:r>
    </w:p>
    <w:p w14:paraId="28821625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ab/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 xml:space="preserve">"\n\n Check whether a number is positive, negative or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zero :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\n";</w:t>
      </w:r>
    </w:p>
    <w:p w14:paraId="21985F76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ab/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"-----------------------------------------------------------\n";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D92F96C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ab/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 xml:space="preserve">" Input a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number :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 xml:space="preserve"> ";</w:t>
      </w:r>
    </w:p>
    <w:p w14:paraId="3A778FFB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cin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&gt;&gt;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num1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;</w:t>
      </w:r>
    </w:p>
    <w:p w14:paraId="17DB71D1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if(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num1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&gt;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0)</w:t>
      </w:r>
    </w:p>
    <w:p w14:paraId="58AA2C67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{</w:t>
      </w:r>
    </w:p>
    <w:p w14:paraId="13763E37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 xml:space="preserve">" The entered number is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positive.\n\n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";</w:t>
      </w:r>
    </w:p>
    <w:p w14:paraId="3A3D92CE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}</w:t>
      </w:r>
    </w:p>
    <w:p w14:paraId="6735C5F8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else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if(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num1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0)</w:t>
      </w:r>
    </w:p>
    <w:p w14:paraId="14F8B2D5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{</w:t>
      </w:r>
    </w:p>
    <w:p w14:paraId="23F152E6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 xml:space="preserve">" The entered number is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negative.\n\n</w:t>
      </w:r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";</w:t>
      </w:r>
    </w:p>
    <w:p w14:paraId="7C05F9E6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}</w:t>
      </w:r>
    </w:p>
    <w:p w14:paraId="0C50DD2D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else</w:t>
      </w:r>
    </w:p>
    <w:p w14:paraId="1541BB20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{</w:t>
      </w:r>
    </w:p>
    <w:p w14:paraId="15B481CF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    </w:t>
      </w:r>
      <w:proofErr w:type="gramStart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std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::</w:t>
      </w:r>
      <w:proofErr w:type="spellStart"/>
      <w:proofErr w:type="gram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&lt;&lt;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" The number is zero.\n\n";</w:t>
      </w:r>
    </w:p>
    <w:p w14:paraId="48E4AB1B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}</w:t>
      </w:r>
    </w:p>
    <w:p w14:paraId="0784FA89" w14:textId="77777777" w:rsidR="00E748D2" w:rsidRPr="00AA671B" w:rsidRDefault="00E748D2" w:rsidP="00E748D2">
      <w:pPr>
        <w:spacing w:before="0" w:after="0" w:line="240" w:lineRule="auto"/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return</w:t>
      </w:r>
      <w:r w:rsidRPr="00AA671B">
        <w:rPr>
          <w:rFonts w:eastAsia="Times New Roman" w:cs="Calibri Light"/>
          <w:color w:val="000000" w:themeColor="text1"/>
          <w:sz w:val="24"/>
          <w:szCs w:val="24"/>
          <w:shd w:val="clear" w:color="auto" w:fill="FDFDFD"/>
          <w:lang w:val="en-IN" w:eastAsia="en-IN"/>
        </w:rPr>
        <w:t xml:space="preserve"> </w:t>
      </w: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0;</w:t>
      </w:r>
    </w:p>
    <w:p w14:paraId="3BE684BB" w14:textId="5FD770AF" w:rsidR="00E748D2" w:rsidRPr="00AA671B" w:rsidRDefault="00E748D2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4"/>
          <w:szCs w:val="24"/>
          <w:lang w:val="en-IN" w:eastAsia="en-IN"/>
        </w:rPr>
        <w:t>}</w:t>
      </w:r>
    </w:p>
    <w:p w14:paraId="40779F40" w14:textId="588DEE08" w:rsidR="00396642" w:rsidRDefault="00396642" w:rsidP="00E748D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4"/>
          <w:szCs w:val="24"/>
          <w:lang w:val="en-IN" w:eastAsia="en-IN"/>
        </w:rPr>
      </w:pPr>
    </w:p>
    <w:p w14:paraId="18C85443" w14:textId="256803C3" w:rsidR="00396642" w:rsidRPr="0093447A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2) C++ Program to check whether number is even or odd</w:t>
      </w:r>
    </w:p>
    <w:p w14:paraId="1C19DF9D" w14:textId="77777777" w:rsidR="00396642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000000" w:themeColor="text1"/>
          <w:sz w:val="32"/>
          <w:szCs w:val="32"/>
          <w:lang w:val="en-IN" w:eastAsia="en-IN"/>
        </w:rPr>
      </w:pPr>
    </w:p>
    <w:p w14:paraId="42264851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51B11F32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13069DDA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7FE2821E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2FA6B581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int n;</w:t>
      </w:r>
    </w:p>
    <w:p w14:paraId="298DF267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5991968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an integer: ";</w:t>
      </w:r>
    </w:p>
    <w:p w14:paraId="1D708945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n;</w:t>
      </w:r>
    </w:p>
    <w:p w14:paraId="014ED16B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7C4B5EF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if </w:t>
      </w:r>
      <w:proofErr w:type="gram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 n</w:t>
      </w:r>
      <w:proofErr w:type="gram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% 2 == 0)</w:t>
      </w:r>
    </w:p>
    <w:p w14:paraId="60847747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n &lt;&lt; " is even.";</w:t>
      </w:r>
    </w:p>
    <w:p w14:paraId="54E0C1D9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else</w:t>
      </w:r>
    </w:p>
    <w:p w14:paraId="4D79809E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n &lt;&lt; " is odd.";</w:t>
      </w:r>
    </w:p>
    <w:p w14:paraId="4947FE9F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69FFEFB4" w14:textId="77777777" w:rsidR="00396642" w:rsidRPr="00AA671B" w:rsidRDefault="00396642" w:rsidP="0039664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return 0;</w:t>
      </w:r>
    </w:p>
    <w:p w14:paraId="7B17D6D7" w14:textId="1DB51994" w:rsidR="00396642" w:rsidRPr="00AA671B" w:rsidRDefault="00396642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538DE605" w14:textId="49039040" w:rsidR="00BA73F0" w:rsidRPr="0093447A" w:rsidRDefault="00BA73F0" w:rsidP="00E748D2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3)WAP in C++ to assigning grades (</w:t>
      </w:r>
      <w:proofErr w:type="gramStart"/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A,B</w:t>
      </w:r>
      <w:proofErr w:type="gramEnd"/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,C) based on marks obtained by a student.</w:t>
      </w:r>
    </w:p>
    <w:p w14:paraId="23678F36" w14:textId="77777777" w:rsidR="00BA73F0" w:rsidRDefault="00BA73F0" w:rsidP="00E748D2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0B7FAC38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3BFE9F36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322E9D4E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</w:t>
      </w:r>
    </w:p>
    <w:p w14:paraId="41558623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{</w:t>
      </w:r>
    </w:p>
    <w:p w14:paraId="0907CD87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int i;</w:t>
      </w:r>
    </w:p>
    <w:p w14:paraId="0B645B3C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float mark, sum=0,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240CC033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&lt;&lt;"Enter Marks obtained in 5 Subjects: ";</w:t>
      </w:r>
    </w:p>
    <w:p w14:paraId="18362F3C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for(</w:t>
      </w:r>
      <w:proofErr w:type="gram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i=0; i&lt;5; i++)</w:t>
      </w:r>
    </w:p>
    <w:p w14:paraId="71BEC7F1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{</w:t>
      </w:r>
    </w:p>
    <w:p w14:paraId="3F095CC4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&gt;&gt;mark;</w:t>
      </w:r>
    </w:p>
    <w:p w14:paraId="65389A8D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sum =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sum+mark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478DFAC6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2CDA58D2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= sum/5;</w:t>
      </w:r>
    </w:p>
    <w:p w14:paraId="4F8E306D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&lt;&lt;"\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nGrade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= ";</w:t>
      </w:r>
    </w:p>
    <w:p w14:paraId="1CE4B205" w14:textId="3EC39230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if(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&gt;=76 &amp;&amp;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&lt;=100)</w:t>
      </w:r>
    </w:p>
    <w:p w14:paraId="0C8E3D4A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&lt;&lt;"A1";</w:t>
      </w:r>
    </w:p>
    <w:p w14:paraId="47D200B2" w14:textId="3118D2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else if(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&gt;=66 &amp;&amp;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&lt;75)</w:t>
      </w:r>
    </w:p>
    <w:p w14:paraId="5E718B12" w14:textId="54007A19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&lt;&lt;"B";</w:t>
      </w:r>
    </w:p>
    <w:p w14:paraId="44F12CA5" w14:textId="77267EC4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else if(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&gt;=01 &amp;&amp;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avg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&lt;65)</w:t>
      </w:r>
    </w:p>
    <w:p w14:paraId="734AA07D" w14:textId="2091EE2D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&lt;&lt;"C";</w:t>
      </w:r>
    </w:p>
    <w:p w14:paraId="26946AF0" w14:textId="77777777" w:rsidR="00BA73F0" w:rsidRPr="00AA671B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7E11DD4E" w14:textId="26D73D43" w:rsid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  <w:r w:rsidRPr="00BA73F0"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  <w:t>}</w:t>
      </w:r>
    </w:p>
    <w:p w14:paraId="20B895B6" w14:textId="0426BC3B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b/>
          <w:bCs/>
          <w:color w:val="000000" w:themeColor="text1"/>
          <w:sz w:val="28"/>
          <w:szCs w:val="28"/>
          <w:lang w:val="en-IN" w:eastAsia="en-IN"/>
        </w:rPr>
        <w:t>4)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 xml:space="preserve"> WAP to do the following:  </w:t>
      </w:r>
    </w:p>
    <w:p w14:paraId="6454212F" w14:textId="77777777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(1)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Generate the following menu:  </w:t>
      </w:r>
    </w:p>
    <w:p w14:paraId="0A89FF83" w14:textId="77777777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i.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Add two numbers.  </w:t>
      </w:r>
    </w:p>
    <w:p w14:paraId="6B1C0C98" w14:textId="77777777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lastRenderedPageBreak/>
        <w:t>ii.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Subtract two number.  </w:t>
      </w:r>
    </w:p>
    <w:p w14:paraId="2E1C126A" w14:textId="77777777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iii.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Multiply two numbers.  </w:t>
      </w:r>
    </w:p>
    <w:p w14:paraId="05FB3544" w14:textId="77777777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iv.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Divide two numbers.  </w:t>
      </w:r>
    </w:p>
    <w:p w14:paraId="3D052219" w14:textId="1137337E" w:rsidR="00BA73F0" w:rsidRPr="0093447A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b/>
          <w:bCs/>
          <w:color w:val="000000" w:themeColor="text1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v.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 xml:space="preserve">Exit.  </w:t>
      </w:r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ab/>
        <w:t>(</w:t>
      </w:r>
      <w:proofErr w:type="gramStart"/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>2)Ask</w:t>
      </w:r>
      <w:proofErr w:type="gramEnd"/>
      <w:r w:rsidRPr="0093447A">
        <w:rPr>
          <w:rFonts w:eastAsia="Times New Roman" w:cs="Calibri Light"/>
          <w:b/>
          <w:bCs/>
          <w:color w:val="000000" w:themeColor="text1"/>
          <w:sz w:val="28"/>
          <w:szCs w:val="28"/>
          <w:lang w:val="en-IN" w:eastAsia="en-IN"/>
        </w:rPr>
        <w:t xml:space="preserve"> the user to input two integers and then input a choice from the menu. Perform all the arithmetic operations which have been offered by menu. Check for errors caused due to inappropriate entry by user and output a statement accordingly</w:t>
      </w:r>
      <w:r w:rsidRPr="0093447A">
        <w:rPr>
          <w:rFonts w:ascii="Calibri Light" w:eastAsia="Times New Roman" w:hAnsi="Calibri Light" w:cs="Calibri Light"/>
          <w:b/>
          <w:bCs/>
          <w:color w:val="000000" w:themeColor="text1"/>
          <w:sz w:val="28"/>
          <w:szCs w:val="28"/>
          <w:lang w:val="en-IN" w:eastAsia="en-IN"/>
        </w:rPr>
        <w:t>.</w:t>
      </w:r>
    </w:p>
    <w:p w14:paraId="774C96B9" w14:textId="77777777" w:rsid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ascii="Calibri Light" w:eastAsia="Times New Roman" w:hAnsi="Calibri Light" w:cs="Calibri Light"/>
          <w:color w:val="000000" w:themeColor="text1"/>
          <w:sz w:val="28"/>
          <w:szCs w:val="28"/>
          <w:lang w:val="en-IN" w:eastAsia="en-IN"/>
        </w:rPr>
      </w:pPr>
    </w:p>
    <w:p w14:paraId="3E6FB009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#include &lt;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stdio.h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&gt;</w:t>
      </w:r>
    </w:p>
    <w:p w14:paraId="5DC12222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int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main(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55475C86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{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DB56948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int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394B88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int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sum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sub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mult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mod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1B774CC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float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div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AC8A024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34FB72A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"Input any two numbers separated by comma : ");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0432C03F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scanf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"%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d,%d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&amp;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num1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&amp;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A05D946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F3BFB68" w14:textId="04B709E0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  </w:t>
      </w:r>
    </w:p>
    <w:p w14:paraId="6B28A70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sum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+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119BFD07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sub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-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2846AE6A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mult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*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3A9DED2D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div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(float)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/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57A0BAED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mod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=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num1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%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num2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C2FFF4C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1CD3847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sum of the given numbers :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sum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18F4EA04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difference of the given numbers :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sub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06C2565A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product of the given numbers :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>mult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68776554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"The quotient of the given numbers : %f\n",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div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7772EEB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proofErr w:type="spellStart"/>
      <w:proofErr w:type="gramStart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printf</w:t>
      </w:r>
      <w:proofErr w:type="spell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(</w:t>
      </w:r>
      <w:proofErr w:type="gramEnd"/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"MODULUS = %d\n",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mod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);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424FBA53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</w:t>
      </w:r>
    </w:p>
    <w:p w14:paraId="07ABCA89" w14:textId="77777777" w:rsidR="00BA73F0" w:rsidRPr="00BA73F0" w:rsidRDefault="00BA73F0" w:rsidP="00BA73F0">
      <w:pPr>
        <w:spacing w:before="0" w:after="0" w:line="240" w:lineRule="auto"/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return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</w:t>
      </w: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0;</w:t>
      </w:r>
      <w:r w:rsidRPr="00BA73F0">
        <w:rPr>
          <w:rFonts w:eastAsia="Times New Roman" w:cs="Times New Roman"/>
          <w:color w:val="auto"/>
          <w:sz w:val="24"/>
          <w:szCs w:val="24"/>
          <w:shd w:val="clear" w:color="auto" w:fill="FDFDFD"/>
          <w:lang w:val="en-IN" w:eastAsia="en-IN"/>
        </w:rPr>
        <w:t xml:space="preserve">   </w:t>
      </w:r>
    </w:p>
    <w:p w14:paraId="22A55B42" w14:textId="6485AF14" w:rsidR="00BA73F0" w:rsidRDefault="00BA73F0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Times New Roman"/>
          <w:color w:val="auto"/>
          <w:sz w:val="24"/>
          <w:szCs w:val="24"/>
          <w:lang w:val="en-IN" w:eastAsia="en-IN"/>
        </w:rPr>
      </w:pPr>
      <w:r w:rsidRPr="00BA73F0">
        <w:rPr>
          <w:rFonts w:eastAsia="Times New Roman" w:cs="Times New Roman"/>
          <w:color w:val="auto"/>
          <w:sz w:val="24"/>
          <w:szCs w:val="24"/>
          <w:lang w:val="en-IN" w:eastAsia="en-IN"/>
        </w:rPr>
        <w:t>}</w:t>
      </w:r>
    </w:p>
    <w:p w14:paraId="13D1EDF3" w14:textId="77777777" w:rsidR="00AE32CA" w:rsidRPr="00BA73F0" w:rsidRDefault="00AE32CA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8987184" w14:textId="42896C7E" w:rsidR="00BA73F0" w:rsidRDefault="00AA671B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</w:pPr>
      <w:r w:rsidRPr="00AA671B"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  <w:t>Practical 3</w:t>
      </w:r>
      <w:r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  <w:t>.</w:t>
      </w:r>
    </w:p>
    <w:p w14:paraId="723751E5" w14:textId="77777777" w:rsidR="00AA671B" w:rsidRDefault="00AA671B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</w:pPr>
    </w:p>
    <w:p w14:paraId="71971C94" w14:textId="3CCA0E16" w:rsidR="00AA671B" w:rsidRPr="0093447A" w:rsidRDefault="00AA671B" w:rsidP="00BA73F0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28"/>
          <w:szCs w:val="28"/>
          <w:lang w:val="en-IN" w:eastAsia="en-IN"/>
        </w:rPr>
        <w:t>1)WAP to calculate factorial of a given number n.</w:t>
      </w:r>
    </w:p>
    <w:p w14:paraId="07832EB6" w14:textId="77777777" w:rsidR="00AA671B" w:rsidRPr="00AA671B" w:rsidRDefault="00AA671B" w:rsidP="00BA73F0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auto"/>
          <w:sz w:val="28"/>
          <w:szCs w:val="28"/>
          <w:lang w:val="en-IN" w:eastAsia="en-IN"/>
        </w:rPr>
      </w:pPr>
    </w:p>
    <w:p w14:paraId="75BAFB54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#include&lt;iostream&gt;</w:t>
      </w:r>
    </w:p>
    <w:p w14:paraId="2148AF8B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C831BDE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4CD11294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BC28638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long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long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</w:t>
      </w:r>
      <w:proofErr w:type="gram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factorial(</w:t>
      </w:r>
      <w:proofErr w:type="gram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int n) {</w:t>
      </w:r>
    </w:p>
    <w:p w14:paraId="40A3CCA3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long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long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fact = 1;</w:t>
      </w:r>
    </w:p>
    <w:p w14:paraId="66EE6F31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</w:t>
      </w:r>
      <w:proofErr w:type="gram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int i = 1; i &lt;= n; i++) {</w:t>
      </w:r>
    </w:p>
    <w:p w14:paraId="642C8CCE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fact *= i;</w:t>
      </w:r>
    </w:p>
    <w:p w14:paraId="1C22AB28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}</w:t>
      </w:r>
    </w:p>
    <w:p w14:paraId="790CDBB8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return fact;</w:t>
      </w:r>
    </w:p>
    <w:p w14:paraId="7D5618E7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6B0647E2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B008D94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0F4456F0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int n;</w:t>
      </w:r>
    </w:p>
    <w:p w14:paraId="4BC7E584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a positive integer: ";</w:t>
      </w:r>
    </w:p>
    <w:p w14:paraId="4EBCD8DC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n;</w:t>
      </w:r>
    </w:p>
    <w:p w14:paraId="3DD85CF1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"Factorial of " &lt;&lt; n &lt;&lt; " = " &lt;&lt; factorial(n) &lt;&lt; </w:t>
      </w:r>
      <w:proofErr w:type="spellStart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30726E68" w14:textId="77777777" w:rsidR="00AA671B" w:rsidRP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return 0;</w:t>
      </w:r>
    </w:p>
    <w:p w14:paraId="7978C896" w14:textId="310251FE" w:rsid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AA671B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32357701" w14:textId="77777777" w:rsidR="00AA671B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70B34F3" w14:textId="6B8B08ED" w:rsidR="00AA671B" w:rsidRPr="0093447A" w:rsidRDefault="00AA671B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2)Write a C++ program to check given number is Prime number or not.</w:t>
      </w:r>
    </w:p>
    <w:p w14:paraId="0F4289B7" w14:textId="77777777" w:rsidR="0070609F" w:rsidRPr="0093447A" w:rsidRDefault="0070609F" w:rsidP="00AA671B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19933E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0D6855C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#include&lt;cmath&gt;</w:t>
      </w:r>
    </w:p>
    <w:p w14:paraId="76B02DC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FD90DB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bool </w:t>
      </w:r>
      <w:proofErr w:type="spellStart"/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n) {</w:t>
      </w:r>
    </w:p>
    <w:p w14:paraId="24F14C4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if (n &lt;= 0)</w:t>
      </w:r>
    </w:p>
    <w:p w14:paraId="5808FFB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return false;</w:t>
      </w:r>
    </w:p>
    <w:p w14:paraId="6C47C05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(sqrt(n) * sqrt(n)) % 2 == 0;</w:t>
      </w:r>
    </w:p>
    <w:p w14:paraId="17AB8D4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2B586A7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9F9002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08745A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num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4088437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a positive integer number: ";</w:t>
      </w:r>
    </w:p>
    <w:p w14:paraId="46918C6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num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58C4AA5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BC740F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if 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num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))</w:t>
      </w:r>
    </w:p>
    <w:p w14:paraId="7614258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num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 is a prime number."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7DEFEE0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else</w:t>
      </w:r>
    </w:p>
    <w:p w14:paraId="788A66E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num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 is not a prime number."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709B150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8823DF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3E73C02B" w14:textId="078F8B17" w:rsidR="0070609F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485F3AA9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AB9E125" w14:textId="2AC89682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 xml:space="preserve">3)C++ program to print all Armstrong numbers </w:t>
      </w:r>
      <w:proofErr w:type="spellStart"/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upto</w:t>
      </w:r>
      <w:proofErr w:type="spellEnd"/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 xml:space="preserve"> 1000.</w:t>
      </w:r>
    </w:p>
    <w:p w14:paraId="271155D6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auto"/>
          <w:sz w:val="32"/>
          <w:szCs w:val="32"/>
          <w:lang w:val="en-IN" w:eastAsia="en-IN"/>
        </w:rPr>
      </w:pPr>
    </w:p>
    <w:p w14:paraId="00E33F0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 &lt;iostream&gt;</w:t>
      </w:r>
    </w:p>
    <w:p w14:paraId="28F595C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 &lt;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cmath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&gt;</w:t>
      </w:r>
    </w:p>
    <w:p w14:paraId="707EFF6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31811A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5D6A1AF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upper_limit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1000;</w:t>
      </w:r>
    </w:p>
    <w:p w14:paraId="4A9A6E9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192964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(int i = 1; i &lt;=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upper_limit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 ++i) {</w:t>
      </w:r>
    </w:p>
    <w:p w14:paraId="0F9B73A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bool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true;</w:t>
      </w:r>
    </w:p>
    <w:p w14:paraId="59B0124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int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square_root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std::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sqrt(i);</w:t>
      </w:r>
    </w:p>
    <w:p w14:paraId="52B8F98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D4915B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if (i &lt;= 1) {</w:t>
      </w:r>
    </w:p>
    <w:p w14:paraId="17D3FD3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false;</w:t>
      </w:r>
    </w:p>
    <w:p w14:paraId="3AA686C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if (i &lt;= 3) {</w:t>
      </w:r>
    </w:p>
    <w:p w14:paraId="218DE2B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true;</w:t>
      </w:r>
    </w:p>
    <w:p w14:paraId="5B3FD04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if (i % 2 == 0 || i % 3 == 0) {</w:t>
      </w:r>
    </w:p>
    <w:p w14:paraId="3A257A4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false;</w:t>
      </w:r>
    </w:p>
    <w:p w14:paraId="4ACFAFE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{</w:t>
      </w:r>
    </w:p>
    <w:p w14:paraId="1C9C3C2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for (int j = 5; j &lt;=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square_root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 j += 6) {</w:t>
      </w:r>
    </w:p>
    <w:p w14:paraId="30BBD0E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    if (i % j == 0 || i % (j + 2) == 0) {</w:t>
      </w:r>
    </w:p>
    <w:p w14:paraId="304ACF2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false;</w:t>
      </w:r>
    </w:p>
    <w:p w14:paraId="40F9770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        break;</w:t>
      </w:r>
    </w:p>
    <w:p w14:paraId="3D578D4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    }</w:t>
      </w:r>
    </w:p>
    <w:p w14:paraId="62D29DF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}</w:t>
      </w:r>
    </w:p>
    <w:p w14:paraId="45025AF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066911A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7D6C53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    if 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is_prime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555822B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std::</w:t>
      </w:r>
      <w:proofErr w:type="spellStart"/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i &lt;&lt; " ";</w:t>
      </w:r>
    </w:p>
    <w:p w14:paraId="3137F97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4B69BB7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249CCC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440B9A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4CD15710" w14:textId="521EA4E4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67A3381B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C5AFD3C" w14:textId="7101EC16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t>Practical No. 4.</w:t>
      </w:r>
    </w:p>
    <w:p w14:paraId="6B40E434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596864A1" w14:textId="030867D2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ascii="Arial Rounded MT Bold" w:eastAsia="Times New Roman" w:hAnsi="Arial Rounded MT Bold" w:cs="Calibri Light"/>
          <w:b/>
          <w:bCs/>
          <w:color w:val="auto"/>
          <w:sz w:val="32"/>
          <w:szCs w:val="32"/>
          <w:lang w:val="en-IN" w:eastAsia="en-IN"/>
        </w:rPr>
        <w:t>1.</w:t>
      </w:r>
      <w:r w:rsidRPr="0093447A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C++ Program to enter and display </w:t>
      </w:r>
      <w:proofErr w:type="spellStart"/>
      <w:r w:rsidRPr="0093447A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n</w:t>
      </w:r>
      <w:proofErr w:type="spellEnd"/>
      <w:r w:rsidRPr="0093447A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 size array.</w:t>
      </w:r>
    </w:p>
    <w:p w14:paraId="06681331" w14:textId="04590263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32"/>
          <w:szCs w:val="32"/>
          <w:lang w:val="en-IN" w:eastAsia="en-IN"/>
        </w:rPr>
      </w:pPr>
    </w:p>
    <w:p w14:paraId="461C686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#include&lt;iostream&gt;</w:t>
      </w:r>
    </w:p>
    <w:p w14:paraId="4ADD6EB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2BEE1B2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894A6D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29D19A1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n;</w:t>
      </w:r>
    </w:p>
    <w:p w14:paraId="6911343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size of array: ";</w:t>
      </w:r>
    </w:p>
    <w:p w14:paraId="540D870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n;</w:t>
      </w:r>
    </w:p>
    <w:p w14:paraId="260248A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40AAD79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[n];</w:t>
      </w:r>
    </w:p>
    <w:p w14:paraId="751E4F7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6DA7EB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elements of array: ";</w:t>
      </w:r>
    </w:p>
    <w:p w14:paraId="273CE6A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int i = 0; i &lt; n; i++) {</w:t>
      </w:r>
    </w:p>
    <w:p w14:paraId="6669BE9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01C218A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0E38781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762DCE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"Elements of array: ";</w:t>
      </w:r>
    </w:p>
    <w:p w14:paraId="16C1414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int i = 0; i &lt; n; i++) {</w:t>
      </w:r>
    </w:p>
    <w:p w14:paraId="0EF296A4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 &lt;&lt; " ";</w:t>
      </w:r>
    </w:p>
    <w:p w14:paraId="0B89D47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41A9A11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396D05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270DCC07" w14:textId="6BC38EA4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2B6360C3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45EDDB4C" w14:textId="28758EB5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lastRenderedPageBreak/>
        <w:t>2. C++ Program to Find Largest and Smallest Element of an Array.</w:t>
      </w:r>
    </w:p>
    <w:p w14:paraId="79E6CD00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266E4CD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7087B27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20D68CE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61E8FFC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42A9E23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5], i, n 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)/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[0]);</w:t>
      </w:r>
    </w:p>
    <w:p w14:paraId="0A583F2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5 elements of the array: ";</w:t>
      </w:r>
    </w:p>
    <w:p w14:paraId="767BBFF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 = 0; i &lt; n; i++) {</w:t>
      </w:r>
    </w:p>
    <w:p w14:paraId="047F554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[i];</w:t>
      </w:r>
    </w:p>
    <w:p w14:paraId="23F808D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7D7918B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9B53BA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large = </w:t>
      </w:r>
      <w:proofErr w:type="spellStart"/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0], small 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[0];</w:t>
      </w:r>
    </w:p>
    <w:p w14:paraId="28BE718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D16053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 = 1; i &lt; n; i++) {</w:t>
      </w:r>
    </w:p>
    <w:p w14:paraId="40D1BE4E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if(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 &gt; large) {</w:t>
      </w:r>
    </w:p>
    <w:p w14:paraId="497E953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large 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[i];</w:t>
      </w:r>
    </w:p>
    <w:p w14:paraId="182E775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49A5AFE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459321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if(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 &lt; small) {</w:t>
      </w:r>
    </w:p>
    <w:p w14:paraId="1CE27C2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small =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[i];</w:t>
      </w:r>
    </w:p>
    <w:p w14:paraId="37C1FD8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2828B6B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CF6F9B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69D72D9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"Largest element of the array is: " &lt;&lt; large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7EFCA53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"Smallest element of the array is: " &lt;&lt; small &lt;&lt; </w:t>
      </w:r>
      <w:proofErr w:type="spellStart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3D5BF58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BE6B99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6C1B4919" w14:textId="2D69F01B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93447A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37E6CC42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54FC56E2" w14:textId="184A2C0A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3. C++ Program to Find Second Largest and Smallest Elements of an Array.</w:t>
      </w:r>
    </w:p>
    <w:p w14:paraId="030EBEFF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698556A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#include&lt;iostream&gt;</w:t>
      </w:r>
    </w:p>
    <w:p w14:paraId="3B59463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6AE6884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906509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findElements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[], int n) {</w:t>
      </w:r>
    </w:p>
    <w:p w14:paraId="724EEAE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min1 = INT_MAX, min2 = INT_MAX, max1 = INT_MIN, max2 = INT_MIN;</w:t>
      </w:r>
    </w:p>
    <w:p w14:paraId="58967A4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1FDDF86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n; i++) {</w:t>
      </w:r>
    </w:p>
    <w:p w14:paraId="218F052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if 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 &lt; min1) {</w:t>
      </w:r>
    </w:p>
    <w:p w14:paraId="06C6319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min2 = min1;</w:t>
      </w:r>
    </w:p>
    <w:p w14:paraId="7C69481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min1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6DFEA8B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 else if 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[i] &lt; min2 &amp;&amp;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] !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= min1) {</w:t>
      </w:r>
    </w:p>
    <w:p w14:paraId="5D9A532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min2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0475230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1CCDF3A0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408156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if 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 &gt; max1) {</w:t>
      </w:r>
    </w:p>
    <w:p w14:paraId="652A90F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max2 = max1;</w:t>
      </w:r>
    </w:p>
    <w:p w14:paraId="2D0877E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max1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38EC8B6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 else if 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[i] &gt; max2 &amp;&amp;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] !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= max1) {</w:t>
      </w:r>
    </w:p>
    <w:p w14:paraId="65AD720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max2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49FCF89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08D9CEF1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26E4A05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BE8B4BA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"Smallest element is: " &lt;&lt; min1 &lt;&lt; "\n"</w:t>
      </w:r>
    </w:p>
    <w:p w14:paraId="196A0C1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&lt;&lt; "Second Smallest element is: " &lt;&lt; min2 &lt;&lt; "\n"</w:t>
      </w:r>
    </w:p>
    <w:p w14:paraId="145F14B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&lt;&lt; "Largest element is: " &lt;&lt; max1 &lt;&lt; "\n"</w:t>
      </w:r>
    </w:p>
    <w:p w14:paraId="1EA99C9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&lt;&lt; "Second Largest element is: " &lt;&lt; max2 &lt;&lt; "\n";</w:t>
      </w:r>
    </w:p>
    <w:p w14:paraId="6BE877C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50493A2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449EBD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42E8D3D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] = {2, 3, 5, 8, 12, 15, 18, 20};</w:t>
      </w:r>
    </w:p>
    <w:p w14:paraId="7912F4C7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n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) /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0]);</w:t>
      </w:r>
    </w:p>
    <w:p w14:paraId="6745802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052871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findElements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, n);</w:t>
      </w:r>
    </w:p>
    <w:p w14:paraId="2916B57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73D2E6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14426FF0" w14:textId="31296BB9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33A0D58D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1CF9BBD5" w14:textId="36ED0C76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lastRenderedPageBreak/>
        <w:t>4. C++ Program to Find Sum and Product of Array Elements</w:t>
      </w:r>
    </w:p>
    <w:p w14:paraId="110B40B7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75C202C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#include&lt;iostream&gt;</w:t>
      </w:r>
    </w:p>
    <w:p w14:paraId="2EF214C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18146AB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24EC67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findSum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[], int n) {</w:t>
      </w:r>
    </w:p>
    <w:p w14:paraId="031FE6B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sum = 0;</w:t>
      </w:r>
    </w:p>
    <w:p w14:paraId="79E207F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n; i++) {</w:t>
      </w:r>
    </w:p>
    <w:p w14:paraId="6F59602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sum +=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52C9E66C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269990A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sum;</w:t>
      </w:r>
    </w:p>
    <w:p w14:paraId="6C4E50B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137A9F3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23A159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findProduct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[], int n) {</w:t>
      </w:r>
    </w:p>
    <w:p w14:paraId="695BD05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product = 1;</w:t>
      </w:r>
    </w:p>
    <w:p w14:paraId="0254B58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n; i++) {</w:t>
      </w:r>
    </w:p>
    <w:p w14:paraId="06C4FC0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product *=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[i];</w:t>
      </w:r>
    </w:p>
    <w:p w14:paraId="4E052EF3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7E6F6A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product;</w:t>
      </w:r>
    </w:p>
    <w:p w14:paraId="32918C82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14C82C4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5E57331F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52512738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] = {1, 2, 3, 4, 5};</w:t>
      </w:r>
    </w:p>
    <w:p w14:paraId="0E5A6BF5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n =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) /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0]);</w:t>
      </w:r>
    </w:p>
    <w:p w14:paraId="3DEC5CF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FB723BB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"Sum of array elements is: " &lt;&lt;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findSum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, n) &lt;&lt; "\n";</w:t>
      </w:r>
    </w:p>
    <w:p w14:paraId="1FE29906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"Product of array elements is: " &lt;&lt; </w:t>
      </w:r>
      <w:proofErr w:type="spellStart"/>
      <w:proofErr w:type="gramStart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findProduct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, n) &lt;&lt; "\n";</w:t>
      </w:r>
    </w:p>
    <w:p w14:paraId="531537B9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007850D" w14:textId="77777777" w:rsidR="0093447A" w:rsidRP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6137005A" w14:textId="6B88438C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93447A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036FADD9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69D33A2" w14:textId="53B15CD9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93447A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5. C++ Program to Print the Element at a Given Position</w:t>
      </w:r>
    </w:p>
    <w:p w14:paraId="2BD8335F" w14:textId="77777777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</w:p>
    <w:p w14:paraId="0F3DA726" w14:textId="77777777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</w:p>
    <w:p w14:paraId="2ABE2E8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lastRenderedPageBreak/>
        <w:t>#include&lt;iostream&gt;</w:t>
      </w:r>
    </w:p>
    <w:p w14:paraId="5D0C659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3FA2E6B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779DA8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48C1B4B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] = {1, 2, 3, 4, 5};</w:t>
      </w:r>
    </w:p>
    <w:p w14:paraId="4A3F202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n =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) /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sizeof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0]);</w:t>
      </w:r>
    </w:p>
    <w:p w14:paraId="72C2720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289D774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3BF56E4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the position of the element to be printed: ";</w:t>
      </w:r>
    </w:p>
    <w:p w14:paraId="519570D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6D15CA8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8079D9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if (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&gt;= 1 &amp;&amp;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&lt;= n) {</w:t>
      </w:r>
    </w:p>
    <w:p w14:paraId="5736AAE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"Element at position " &lt;&lt;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 is: " &lt;&lt; </w:t>
      </w:r>
      <w:proofErr w:type="spellStart"/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arr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[</w:t>
      </w:r>
      <w:proofErr w:type="spellStart"/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pos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- 1] &lt;&lt; "\n";</w:t>
      </w:r>
    </w:p>
    <w:p w14:paraId="674797D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 else {</w:t>
      </w:r>
    </w:p>
    <w:p w14:paraId="4099F6B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"Invalid position! Position should be between 1 and " &lt;&lt; n &lt;&lt; ".\n";</w:t>
      </w:r>
    </w:p>
    <w:p w14:paraId="6D9AA6D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61006B1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8182B8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4101659F" w14:textId="024B281A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32B3292D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3A117126" w14:textId="1ED285D0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16338E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6. C++ Program to Add Two Matrices</w:t>
      </w:r>
      <w:r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.</w:t>
      </w:r>
    </w:p>
    <w:p w14:paraId="5B343788" w14:textId="77777777" w:rsidR="0016338E" w:rsidRP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32"/>
          <w:szCs w:val="32"/>
          <w:lang w:val="en-IN" w:eastAsia="en-IN"/>
        </w:rPr>
      </w:pPr>
    </w:p>
    <w:p w14:paraId="0094922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5EB7629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3C4F24B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433F385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B6181F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r1, c1, r2, c2, i, j;</w:t>
      </w:r>
    </w:p>
    <w:p w14:paraId="16C33C6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AF09E9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rows and columns for first matrix: ";</w:t>
      </w:r>
    </w:p>
    <w:p w14:paraId="5C00238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r1 &gt;&gt; c1;</w:t>
      </w:r>
    </w:p>
    <w:p w14:paraId="0C5EC4E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AB3F4B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**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new int*[r1];</w:t>
      </w:r>
    </w:p>
    <w:p w14:paraId="54BF9F1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i=0; i&lt;r1; i++)</w:t>
      </w:r>
    </w:p>
    <w:p w14:paraId="56471F4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 = new int[c1];</w:t>
      </w:r>
    </w:p>
    <w:p w14:paraId="0188C70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748539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elements of first matrix: ";</w:t>
      </w:r>
    </w:p>
    <w:p w14:paraId="2CBCF32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</w:t>
      </w:r>
    </w:p>
    <w:p w14:paraId="67C9C07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41E97B2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3525A26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FD3A46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rows and columns for second matrix: ";</w:t>
      </w:r>
    </w:p>
    <w:p w14:paraId="7556E79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r2 &gt;&gt; c2;</w:t>
      </w:r>
    </w:p>
    <w:p w14:paraId="21FFACE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6897F48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if (r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 !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= r2 || c1 != c2) {</w:t>
      </w:r>
    </w:p>
    <w:p w14:paraId="288DA3A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"Matrices with not the same size can't be added!";</w:t>
      </w:r>
    </w:p>
    <w:p w14:paraId="5CCB529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return 0;</w:t>
      </w:r>
    </w:p>
    <w:p w14:paraId="7F2C7BC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6894F34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545EC5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**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new int*[r2];</w:t>
      </w:r>
    </w:p>
    <w:p w14:paraId="5688C7F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i=0; i&lt;r2; i++)</w:t>
      </w:r>
    </w:p>
    <w:p w14:paraId="586CC41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 = new int[c2];</w:t>
      </w:r>
    </w:p>
    <w:p w14:paraId="5FACAE3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EA4E68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elements of second matrix: ";</w:t>
      </w:r>
    </w:p>
    <w:p w14:paraId="172C7B6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r2; i++)</w:t>
      </w:r>
    </w:p>
    <w:p w14:paraId="2086ADE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c2;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69CB4DF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3779DF2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972DBB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**sum = new int*[r1];</w:t>
      </w:r>
    </w:p>
    <w:p w14:paraId="2664FC8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for(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i=0; i&lt;r1; i++)</w:t>
      </w:r>
    </w:p>
    <w:p w14:paraId="0B38FEE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sum[i] = new int[c1];</w:t>
      </w:r>
    </w:p>
    <w:p w14:paraId="24984D7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1E0D51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</w:t>
      </w:r>
    </w:p>
    <w:p w14:paraId="295C1E7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4E0A654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sum[i][j] =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[i][j] +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7FDCF4D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AA8D87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"Resultant Matrix is: " &lt;&lt;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1A84D4F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 {</w:t>
      </w:r>
    </w:p>
    <w:p w14:paraId="74EA3CF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59312BD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sum[i][j] &lt;&lt; " ";</w:t>
      </w:r>
    </w:p>
    <w:p w14:paraId="4E6BB0C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46A45D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4C06511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}</w:t>
      </w:r>
    </w:p>
    <w:p w14:paraId="29621FE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46F738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18312D4B" w14:textId="32AFF73B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66D2F69F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auto"/>
          <w:sz w:val="32"/>
          <w:szCs w:val="32"/>
          <w:lang w:val="en-IN" w:eastAsia="en-IN"/>
        </w:rPr>
      </w:pPr>
    </w:p>
    <w:p w14:paraId="3A3BD105" w14:textId="020A20A6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  <w:r w:rsidRPr="0016338E"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7. C++ Program to Subtract Two Matrices</w:t>
      </w:r>
      <w:r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  <w:t>.</w:t>
      </w:r>
    </w:p>
    <w:p w14:paraId="0058A446" w14:textId="77777777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auto"/>
          <w:sz w:val="32"/>
          <w:szCs w:val="32"/>
          <w:lang w:val="en-IN" w:eastAsia="en-IN"/>
        </w:rPr>
      </w:pPr>
    </w:p>
    <w:p w14:paraId="40ADDF6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6960A31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3B5DDBC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AC48DF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018763E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r1, c1, r2, c2, i, j;</w:t>
      </w:r>
    </w:p>
    <w:p w14:paraId="42102B3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157EEA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rows and columns for first matrix: ";</w:t>
      </w:r>
    </w:p>
    <w:p w14:paraId="256C192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r1 &gt;&gt; c1;</w:t>
      </w:r>
    </w:p>
    <w:p w14:paraId="3F0E7AE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98E1E6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10][10];</w:t>
      </w:r>
    </w:p>
    <w:p w14:paraId="4C30A71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187D3A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elements of first matrix: ";</w:t>
      </w:r>
    </w:p>
    <w:p w14:paraId="52CECE5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</w:t>
      </w:r>
    </w:p>
    <w:p w14:paraId="62CF777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4C26DF9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0A5C185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A1DB65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rows and columns for second matrix: ";</w:t>
      </w:r>
    </w:p>
    <w:p w14:paraId="30E8019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r2 &gt;&gt; c2;</w:t>
      </w:r>
    </w:p>
    <w:p w14:paraId="4F90DDB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39748C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if (r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 !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= r2 || c1 != c2) {</w:t>
      </w:r>
    </w:p>
    <w:p w14:paraId="5DCF6E6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"Matrices with not the same size can't be subtracted!";</w:t>
      </w:r>
    </w:p>
    <w:p w14:paraId="79CA5DA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return 0;</w:t>
      </w:r>
    </w:p>
    <w:p w14:paraId="63777E0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7A2B7CF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166953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10][10];</w:t>
      </w:r>
    </w:p>
    <w:p w14:paraId="0777CF9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A631DD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elements of second matrix: ";</w:t>
      </w:r>
    </w:p>
    <w:p w14:paraId="677C4FA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r2; i++)</w:t>
      </w:r>
    </w:p>
    <w:p w14:paraId="2708298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c2;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7F2F2AC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4F88768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4138AE8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gram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diff[</w:t>
      </w:r>
      <w:proofErr w:type="gram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10][10];</w:t>
      </w:r>
    </w:p>
    <w:p w14:paraId="368B55F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A6CD88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</w:t>
      </w:r>
    </w:p>
    <w:p w14:paraId="5CBC05B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34351B2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diff[i][j] =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[i][j] -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smat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[i][j];</w:t>
      </w:r>
    </w:p>
    <w:p w14:paraId="746035F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A02E31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"Resultant Matrix is: " &lt;&lt;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4BCE3F7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(i = 0; i &lt; r1; i++) {</w:t>
      </w:r>
    </w:p>
    <w:p w14:paraId="4265CA3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(j = 0; j &lt; c1;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</w:t>
      </w:r>
    </w:p>
    <w:p w14:paraId="560A8D5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diff[i][j] &lt;&lt; " ";</w:t>
      </w:r>
    </w:p>
    <w:p w14:paraId="6DDD571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F63CDD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12DBECD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1A1A087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3C3899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74E79B48" w14:textId="2F81F67E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41F4055A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7CB03EE" w14:textId="10179494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6338E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8. C++ Program to Perform Matrix Multiplication</w:t>
      </w:r>
      <w:r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.</w:t>
      </w:r>
    </w:p>
    <w:p w14:paraId="1A793280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</w:p>
    <w:p w14:paraId="3488668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#include&lt;iostream&gt;</w:t>
      </w:r>
    </w:p>
    <w:p w14:paraId="6FD203B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using namespace std;</w:t>
      </w:r>
    </w:p>
    <w:p w14:paraId="66E53F9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3C4B7F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multiplyMatrices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int row1, int col1, int m1[10][10], int row2, int col2, int m2[10][10]) {</w:t>
      </w:r>
    </w:p>
    <w:p w14:paraId="2CD1E56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</w:t>
      </w:r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product[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10][10] = {0};</w:t>
      </w:r>
    </w:p>
    <w:p w14:paraId="0B5A917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2C8C1F8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if (col</w:t>
      </w:r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1 !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= row2) {</w:t>
      </w:r>
    </w:p>
    <w:p w14:paraId="16A37EC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"Matrices cannot be multiplied!";</w:t>
      </w:r>
    </w:p>
    <w:p w14:paraId="19444DC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return;</w:t>
      </w:r>
    </w:p>
    <w:p w14:paraId="6C6778F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5898A11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269489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row1; i++) {</w:t>
      </w:r>
    </w:p>
    <w:p w14:paraId="4C11F8F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for (int j = 0; j &lt; col2;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68899D6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for (int k = 0; k &lt; col1; k++) {</w:t>
      </w:r>
    </w:p>
    <w:p w14:paraId="0268920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lastRenderedPageBreak/>
        <w:t xml:space="preserve">                product[i][j] += m1[i][k] * m2[k][j];</w:t>
      </w:r>
    </w:p>
    <w:p w14:paraId="00B6B19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}</w:t>
      </w:r>
    </w:p>
    <w:p w14:paraId="7BC7DDA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3D8F1A7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5F6328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40FC1CF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"Product of the matrices: " &lt;&lt;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22F0CA2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row1; i++) {</w:t>
      </w:r>
    </w:p>
    <w:p w14:paraId="0A876B5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for (int j = 0; j &lt; col2;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082DE58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product[i][j] &lt;&lt; " ";</w:t>
      </w:r>
    </w:p>
    <w:p w14:paraId="63CAA48F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7017F73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6273B6B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0C35A476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00F300C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570EDA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585A6EC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int row1, col1, row2, col2, m1[10][10], m2[10][10];</w:t>
      </w:r>
    </w:p>
    <w:p w14:paraId="2058630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79DAD30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the dimensions of the first matrix: ";</w:t>
      </w:r>
    </w:p>
    <w:p w14:paraId="5ADDF60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row1 &gt;&gt; col1;</w:t>
      </w:r>
    </w:p>
    <w:p w14:paraId="10343F9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3F783D8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the elements of the first matrix: " &lt;&lt;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02DE1ED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row1; i++) {</w:t>
      </w:r>
    </w:p>
    <w:p w14:paraId="1E51148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for (int j = 0; j &lt; col1;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278DB91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m1[i][j];</w:t>
      </w:r>
    </w:p>
    <w:p w14:paraId="030298B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15A9C43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2CD9C8C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39F9484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the dimensions of the second matrix: ";</w:t>
      </w:r>
    </w:p>
    <w:p w14:paraId="2B5588A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row2 &gt;&gt; col2;</w:t>
      </w:r>
    </w:p>
    <w:p w14:paraId="0B69555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2FC24E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&lt;&lt; "Enter the elements of the second matrix: " &lt;&lt;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;</w:t>
      </w:r>
    </w:p>
    <w:p w14:paraId="7E1F94A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for (int i = 0; i &lt; row2; i++) {</w:t>
      </w:r>
    </w:p>
    <w:p w14:paraId="1C964DA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for (int j = 0; j &lt; col2;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j++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) {</w:t>
      </w:r>
    </w:p>
    <w:p w14:paraId="4D2E56C9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&gt;&gt; m2[i][j];</w:t>
      </w:r>
    </w:p>
    <w:p w14:paraId="05C449A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564AE72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1291DE2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0104D0C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lastRenderedPageBreak/>
        <w:t xml:space="preserve">    </w:t>
      </w:r>
      <w:proofErr w:type="spellStart"/>
      <w:proofErr w:type="gramStart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multiplyMatrices</w:t>
      </w:r>
      <w:proofErr w:type="spell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row1, col1, m1, row2, col2, m2);</w:t>
      </w:r>
    </w:p>
    <w:p w14:paraId="30CAC5E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</w:p>
    <w:p w14:paraId="6E17E83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4483ED5E" w14:textId="26339601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auto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auto"/>
          <w:sz w:val="28"/>
          <w:szCs w:val="28"/>
          <w:lang w:val="en-IN" w:eastAsia="en-IN"/>
        </w:rPr>
        <w:t>}</w:t>
      </w:r>
    </w:p>
    <w:p w14:paraId="7398C8BD" w14:textId="77777777" w:rsidR="0093447A" w:rsidRDefault="0093447A" w:rsidP="0093447A">
      <w:pPr>
        <w:shd w:val="clear" w:color="auto" w:fill="FFFFFF"/>
        <w:spacing w:before="0" w:after="0" w:line="264" w:lineRule="atLeast"/>
        <w:textAlignment w:val="baseline"/>
        <w:rPr>
          <w:rFonts w:ascii="Arial Rounded MT Bold" w:eastAsia="Times New Roman" w:hAnsi="Arial Rounded MT Bold" w:cs="Calibri Light"/>
          <w:color w:val="auto"/>
          <w:sz w:val="32"/>
          <w:szCs w:val="32"/>
          <w:lang w:val="en-IN" w:eastAsia="en-IN"/>
        </w:rPr>
      </w:pPr>
    </w:p>
    <w:p w14:paraId="6B15EA4A" w14:textId="157C9AC6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</w:pPr>
      <w:r w:rsidRPr="0016338E"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  <w:t>Practical No. 5.</w:t>
      </w:r>
    </w:p>
    <w:p w14:paraId="4B7FD88D" w14:textId="77777777" w:rsidR="0016338E" w:rsidRDefault="0016338E" w:rsidP="0093447A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138576" w:themeColor="accent6" w:themeShade="BF"/>
          <w:sz w:val="32"/>
          <w:szCs w:val="32"/>
          <w:lang w:val="en-IN" w:eastAsia="en-IN"/>
        </w:rPr>
      </w:pPr>
    </w:p>
    <w:p w14:paraId="5188153F" w14:textId="5DD5F49C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  <w:r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1.</w:t>
      </w:r>
      <w:r w:rsidRPr="0016338E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WAP to exchange contents of two variables using call by value.</w:t>
      </w:r>
    </w:p>
    <w:p w14:paraId="06A71206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2557AD8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2FA9B91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1D2E6A0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580A16E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exchangeValues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int a, int b) {</w:t>
      </w:r>
    </w:p>
    <w:p w14:paraId="161E02E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int temp = a;</w:t>
      </w:r>
    </w:p>
    <w:p w14:paraId="1862F18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a = b;</w:t>
      </w:r>
    </w:p>
    <w:p w14:paraId="26D7863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b = temp;</w:t>
      </w:r>
    </w:p>
    <w:p w14:paraId="3544566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9B37B4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"Values inside function after exchange: a = " &lt;&lt; a &lt;&lt; ", b = " &lt;&lt; b &lt;&lt;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158CD55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56E14B3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C0E4F7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6C0AAE8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int x = 5;</w:t>
      </w:r>
    </w:p>
    <w:p w14:paraId="70D6D41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int y = 10;</w:t>
      </w:r>
    </w:p>
    <w:p w14:paraId="7C92C52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5A14FF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"Values before exchange: x = " &lt;&lt; x &lt;&lt; ", y = " &lt;&lt; y &lt;&lt;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3884990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C9632C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exchangeValues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x, y);</w:t>
      </w:r>
    </w:p>
    <w:p w14:paraId="3926008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01EE78BC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"Values after exchange: x = " &lt;&lt; x &lt;&lt; ", y = " &lt;&lt; y &lt;&lt; </w:t>
      </w:r>
      <w:proofErr w:type="spellStart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349A814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65EC82E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73213741" w14:textId="1D326474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583CEC2B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7401F54A" w14:textId="3B3F3BA3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16338E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lastRenderedPageBreak/>
        <w:t>2. WAP to exchange contents of two variables using call by reference.</w:t>
      </w:r>
    </w:p>
    <w:p w14:paraId="355B6B29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238C524B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593DD07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3372B76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D30440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void </w:t>
      </w:r>
      <w:proofErr w:type="spellStart"/>
      <w:proofErr w:type="gram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exchangeValues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int &amp;a, int &amp;b) {</w:t>
      </w:r>
    </w:p>
    <w:p w14:paraId="5FAE27BD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temp = a;</w:t>
      </w:r>
    </w:p>
    <w:p w14:paraId="3737792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a = b;</w:t>
      </w:r>
    </w:p>
    <w:p w14:paraId="662F411A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b = temp;</w:t>
      </w:r>
    </w:p>
    <w:p w14:paraId="3DE1794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0DF69C25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8D0FAE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14354F8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x = 5;</w:t>
      </w:r>
    </w:p>
    <w:p w14:paraId="5C379918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y = 10;</w:t>
      </w:r>
    </w:p>
    <w:p w14:paraId="5BF92561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01BD72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"Values before exchange: x = " &lt;&lt; x &lt;&lt; ", y = " &lt;&lt; y &lt;&lt; </w:t>
      </w:r>
      <w:proofErr w:type="spell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4719AFA3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81CE6B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exchangeValues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x, y);</w:t>
      </w:r>
    </w:p>
    <w:p w14:paraId="67CAE452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DA61DB0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"Values after exchange: x = " &lt;&lt; x &lt;&lt; ", y = " &lt;&lt; y &lt;&lt; </w:t>
      </w:r>
      <w:proofErr w:type="spellStart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18CDEB77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ECEF7E4" w14:textId="77777777" w:rsidR="0016338E" w:rsidRP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780563EF" w14:textId="5508C07E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6338E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3B69B720" w14:textId="77777777" w:rsidR="0016338E" w:rsidRDefault="0016338E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74CE77E" w14:textId="70DDCEF1" w:rsidR="0016338E" w:rsidRDefault="00B92051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B92051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3. WAP to create function for addition, subtraction, Multiplication and Division and display the result.</w:t>
      </w:r>
    </w:p>
    <w:p w14:paraId="69976A88" w14:textId="77777777" w:rsidR="00B92051" w:rsidRDefault="00B92051" w:rsidP="0016338E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13774B4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6290AB3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6304C8B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506006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addition(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a, float b) {</w:t>
      </w:r>
    </w:p>
    <w:p w14:paraId="724923D6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a + b;</w:t>
      </w:r>
    </w:p>
    <w:p w14:paraId="7AF0B516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7F600001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3E4E65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subtraction(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a, float b) {</w:t>
      </w:r>
    </w:p>
    <w:p w14:paraId="3F64B3A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return a - b;</w:t>
      </w:r>
    </w:p>
    <w:p w14:paraId="154CDBAC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40940C5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3497D11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multiplication(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a, float b) {</w:t>
      </w:r>
    </w:p>
    <w:p w14:paraId="3F3DB18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a * b;</w:t>
      </w:r>
    </w:p>
    <w:p w14:paraId="3CD0752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242AAB8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679A392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division(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a, float b) {</w:t>
      </w:r>
    </w:p>
    <w:p w14:paraId="228E5C0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if(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b == 0) {</w:t>
      </w:r>
    </w:p>
    <w:p w14:paraId="4A6DB63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throw "Division by zero condition!";</w:t>
      </w:r>
    </w:p>
    <w:p w14:paraId="6DF31F0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22F98C2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a / b;</w:t>
      </w:r>
    </w:p>
    <w:p w14:paraId="5A83B5AC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09DD761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007BB01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139DD1C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float num1, num2;</w:t>
      </w:r>
    </w:p>
    <w:p w14:paraId="2884C26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char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operator_choice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082231AD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2D867E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first number: ";</w:t>
      </w:r>
    </w:p>
    <w:p w14:paraId="6317E42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num1;</w:t>
      </w:r>
    </w:p>
    <w:p w14:paraId="2697E1E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BC2A7A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second number: ";</w:t>
      </w:r>
    </w:p>
    <w:p w14:paraId="65A561E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num2;</w:t>
      </w:r>
    </w:p>
    <w:p w14:paraId="14A94D9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3E121A3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operator (+, -, *, /): ";</w:t>
      </w:r>
    </w:p>
    <w:p w14:paraId="57851FC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operator_choice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291FEC2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48B47BF9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switch(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operator_choice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4F04E27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case '+':</w:t>
      </w:r>
    </w:p>
    <w:p w14:paraId="096FBA8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"Result: " &lt;&lt;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addition(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num1, num2)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1E52BC36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break;</w:t>
      </w:r>
    </w:p>
    <w:p w14:paraId="670B12D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EDDECC3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case '-':</w:t>
      </w:r>
    </w:p>
    <w:p w14:paraId="12D0D2F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"Result: " &lt;&lt;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subtraction(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num1, num2)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7039938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break;</w:t>
      </w:r>
    </w:p>
    <w:p w14:paraId="6BDCDD4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32110B6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case '*':</w:t>
      </w:r>
    </w:p>
    <w:p w14:paraId="768AC099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"Result: " &lt;&lt;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multiplication(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num1, num2)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440BAD69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break;</w:t>
      </w:r>
    </w:p>
    <w:p w14:paraId="0F086A7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50EA12F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case '/':</w:t>
      </w:r>
    </w:p>
    <w:p w14:paraId="3EE6EB4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try {</w:t>
      </w:r>
    </w:p>
    <w:p w14:paraId="3BDD7A5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"Result: " &lt;&lt;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division(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num1, num2)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3AABD44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} catch (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char*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msg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6CFC15EA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cerr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msg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1DE1959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}</w:t>
      </w:r>
    </w:p>
    <w:p w14:paraId="723484C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break;</w:t>
      </w:r>
    </w:p>
    <w:p w14:paraId="63D634E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BB8A31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default:</w:t>
      </w:r>
    </w:p>
    <w:p w14:paraId="6555780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"Invalid operator!"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1AEA9A1C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3526D76C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E232D5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3183ECB5" w14:textId="16902E8A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0A1F9F2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0A22E34A" w14:textId="59BC4566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4. Calculate area of different geometrical figures (circle, rectangle, square, triangle) using function overloading.</w:t>
      </w:r>
    </w:p>
    <w:p w14:paraId="5737111A" w14:textId="77777777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794CAB7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0D5AAB2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#include&lt;cmath&gt;</w:t>
      </w:r>
    </w:p>
    <w:p w14:paraId="6A64D68D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3987C1D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7E240FA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radius) {</w:t>
      </w:r>
    </w:p>
    <w:p w14:paraId="487900A3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3.14159 * radius * radius;</w:t>
      </w:r>
    </w:p>
    <w:p w14:paraId="651A4301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3B897CB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5DA4A3EC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length, float breadth) {</w:t>
      </w:r>
    </w:p>
    <w:p w14:paraId="1031853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length * breadth;</w:t>
      </w:r>
    </w:p>
    <w:p w14:paraId="56CFE80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0104D04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71CACB2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side) {</w:t>
      </w:r>
    </w:p>
    <w:p w14:paraId="0BE0405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side * side;</w:t>
      </w:r>
    </w:p>
    <w:p w14:paraId="35112F6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6F55896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61DC1D5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float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float base, float height) {</w:t>
      </w:r>
    </w:p>
    <w:p w14:paraId="545E97AD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0.5 * base * height;</w:t>
      </w:r>
    </w:p>
    <w:p w14:paraId="4BEDB87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79CA874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69B52ED2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66D221C0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float radius, length, breadth, side, base, height;</w:t>
      </w:r>
    </w:p>
    <w:p w14:paraId="2665BF6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5C7519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radius of circle: ";</w:t>
      </w:r>
    </w:p>
    <w:p w14:paraId="1A91F0D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radius;</w:t>
      </w:r>
    </w:p>
    <w:p w14:paraId="6BD1198E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"Area of circle: "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(radius)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4FCE584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2D9497E8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length and breadth of rectangle: ";</w:t>
      </w:r>
    </w:p>
    <w:p w14:paraId="3894794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length &gt;&gt; breadth;</w:t>
      </w:r>
    </w:p>
    <w:p w14:paraId="32FD2BAD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"Area of rectangle: " &lt;&lt;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length, breadth)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35815CF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36E858BF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side of square: ";</w:t>
      </w:r>
    </w:p>
    <w:p w14:paraId="0AA1608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side;</w:t>
      </w:r>
    </w:p>
    <w:p w14:paraId="6C008C94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"Area of square: "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(side)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6C1E07C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30DA3995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"Enter base and height of triangle: ";</w:t>
      </w:r>
    </w:p>
    <w:p w14:paraId="3EDFCB37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&gt;&gt; base &gt;&gt; height;</w:t>
      </w:r>
    </w:p>
    <w:p w14:paraId="2A83DEC3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&lt;&lt; "Area of triangle: " &lt;&lt; </w:t>
      </w:r>
      <w:proofErr w:type="spellStart"/>
      <w:proofErr w:type="gram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calculateArea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base, height) &lt;&lt; </w:t>
      </w:r>
      <w:proofErr w:type="spellStart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;</w:t>
      </w:r>
    </w:p>
    <w:p w14:paraId="2005BA41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6C71A2B" w14:textId="77777777" w:rsidR="00B92051" w:rsidRP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3DC938C3" w14:textId="6F43B331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}</w:t>
      </w:r>
    </w:p>
    <w:p w14:paraId="093900DC" w14:textId="77777777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156E92E0" w14:textId="13AB476C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 xml:space="preserve">5. WAP to maintain the student record which contains Roll number, Name, Marks1, Marks2, Marks3 as data member and </w:t>
      </w:r>
      <w:proofErr w:type="spellStart"/>
      <w:proofErr w:type="gramStart"/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getdata</w:t>
      </w:r>
      <w:proofErr w:type="spellEnd"/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(</w:t>
      </w:r>
      <w:proofErr w:type="gramEnd"/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 xml:space="preserve">), display() and </w:t>
      </w:r>
      <w:proofErr w:type="spellStart"/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setdata</w:t>
      </w:r>
      <w:proofErr w:type="spellEnd"/>
      <w:r w:rsidRPr="00B92051">
        <w:rPr>
          <w:rFonts w:eastAsia="Times New Roman" w:cs="Calibri Light"/>
          <w:b/>
          <w:bCs/>
          <w:color w:val="000000" w:themeColor="text1"/>
          <w:sz w:val="32"/>
          <w:szCs w:val="32"/>
          <w:lang w:val="en-IN" w:eastAsia="en-IN"/>
        </w:rPr>
        <w:t>() as member functions</w:t>
      </w:r>
      <w:r w:rsidRPr="00B92051"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  <w:t>.</w:t>
      </w:r>
    </w:p>
    <w:p w14:paraId="2E61FD26" w14:textId="77777777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eastAsia="Times New Roman" w:cs="Calibri Light"/>
          <w:color w:val="000000" w:themeColor="text1"/>
          <w:sz w:val="28"/>
          <w:szCs w:val="28"/>
          <w:lang w:val="en-IN" w:eastAsia="en-IN"/>
        </w:rPr>
      </w:pPr>
    </w:p>
    <w:p w14:paraId="7A8C0D91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#include&lt;iostream&gt;</w:t>
      </w:r>
    </w:p>
    <w:p w14:paraId="69F17DFE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#include&lt;cstring&gt;</w:t>
      </w:r>
    </w:p>
    <w:p w14:paraId="707B5F19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using namespace std;</w:t>
      </w:r>
    </w:p>
    <w:p w14:paraId="47FC3C84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2AA664D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class Student {</w:t>
      </w:r>
    </w:p>
    <w:p w14:paraId="4E23635A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private:</w:t>
      </w:r>
    </w:p>
    <w:p w14:paraId="3EA74332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int Roll;</w:t>
      </w:r>
    </w:p>
    <w:p w14:paraId="31C9A44A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char 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Name[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20];</w:t>
      </w:r>
    </w:p>
    <w:p w14:paraId="1FB07D88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float Marks1, Marks2, Marks3;</w:t>
      </w:r>
    </w:p>
    <w:p w14:paraId="50CC8B4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208A1A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public:</w:t>
      </w:r>
    </w:p>
    <w:p w14:paraId="302D47C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void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getdata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5426554F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roll number, name, marks1, marks2, marks3: ";</w:t>
      </w:r>
    </w:p>
    <w:p w14:paraId="5DA39941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Roll;</w:t>
      </w:r>
    </w:p>
    <w:p w14:paraId="683B3F7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cin.ignore</w:t>
      </w:r>
      <w:proofErr w:type="spellEnd"/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</w:t>
      </w:r>
    </w:p>
    <w:p w14:paraId="43FF4EF7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cin.getline</w:t>
      </w:r>
      <w:proofErr w:type="spellEnd"/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(Name, 20);</w:t>
      </w:r>
    </w:p>
    <w:p w14:paraId="3485282E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Marks1 &gt;&gt; Marks2 &gt;&gt; Marks3;</w:t>
      </w:r>
    </w:p>
    <w:p w14:paraId="73634D5E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439BF52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117AEB5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void 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display(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149626AE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"\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nStudent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Details: "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5F569B47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"Roll number: " &lt;&lt; Roll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188FEA3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"Name: " &lt;&lt; Name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6419A17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"Marks1: " &lt;&lt; Marks1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465334E2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"Marks2: " &lt;&lt; Marks2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01208ADC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"Marks3: " &lt;&lt; Marks3 &lt;&lt;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587BDBB5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22A89B07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9502C8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void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setdata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int r, char* n, float m1, float m2, float m3) {</w:t>
      </w:r>
    </w:p>
    <w:p w14:paraId="53C99188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Roll = r;</w:t>
      </w:r>
    </w:p>
    <w:p w14:paraId="76E101B8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strcpy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Name, n);</w:t>
      </w:r>
    </w:p>
    <w:p w14:paraId="310BDE97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Marks1 = m1;</w:t>
      </w:r>
    </w:p>
    <w:p w14:paraId="2F670C51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Marks2 = m2;</w:t>
      </w:r>
    </w:p>
    <w:p w14:paraId="1F504184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Marks3 = m3;</w:t>
      </w:r>
    </w:p>
    <w:p w14:paraId="64EE205F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1E5CB7ED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};</w:t>
      </w:r>
    </w:p>
    <w:p w14:paraId="6608C9A6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A2CDB3D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25E3AF9E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Student s1, s2;</w:t>
      </w:r>
    </w:p>
    <w:p w14:paraId="2AD50F0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s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1.getdata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</w:t>
      </w:r>
    </w:p>
    <w:p w14:paraId="4AAD3B3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s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1.display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</w:t>
      </w:r>
    </w:p>
    <w:p w14:paraId="72C6242B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6666861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Roll;</w:t>
      </w:r>
    </w:p>
    <w:p w14:paraId="11BF144D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char 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Name[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20];</w:t>
      </w:r>
    </w:p>
    <w:p w14:paraId="6A7A974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float Marks1, Marks2, Marks3;</w:t>
      </w:r>
    </w:p>
    <w:p w14:paraId="7C0964D0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roll number, name, marks1, marks2, marks3: ";</w:t>
      </w:r>
    </w:p>
    <w:p w14:paraId="0F6D755A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Roll;</w:t>
      </w:r>
    </w:p>
    <w:p w14:paraId="753BC5D9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cin.ignore</w:t>
      </w:r>
      <w:proofErr w:type="spellEnd"/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</w:t>
      </w:r>
    </w:p>
    <w:p w14:paraId="112212F7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cin.getline</w:t>
      </w:r>
      <w:proofErr w:type="spellEnd"/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(Name, 20);</w:t>
      </w:r>
    </w:p>
    <w:p w14:paraId="633E4E64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Marks1 &gt;&gt; Marks2 &gt;&gt; Marks3;</w:t>
      </w:r>
    </w:p>
    <w:p w14:paraId="6852492A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s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2.setdata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(Roll, Name, Marks1, Marks2, Marks3);</w:t>
      </w:r>
    </w:p>
    <w:p w14:paraId="37CDAD3F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s</w:t>
      </w:r>
      <w:proofErr w:type="gramStart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2.display</w:t>
      </w:r>
      <w:proofErr w:type="gramEnd"/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</w:t>
      </w:r>
    </w:p>
    <w:p w14:paraId="687C0D52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A17EEE8" w14:textId="77777777" w:rsidR="00B92051" w:rsidRPr="00A968AB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329C64E6" w14:textId="03353E9C" w:rsidR="00B92051" w:rsidRDefault="00B92051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A968AB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47852DF2" w14:textId="77777777" w:rsidR="006542E5" w:rsidRDefault="006542E5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06F5A6F" w14:textId="77777777" w:rsidR="006542E5" w:rsidRDefault="006542E5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AA31550" w14:textId="30B1288E" w:rsidR="006542E5" w:rsidRDefault="006542E5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t>Practical 6.</w:t>
      </w:r>
    </w:p>
    <w:p w14:paraId="14D018BD" w14:textId="77777777" w:rsidR="006542E5" w:rsidRDefault="006542E5" w:rsidP="00B92051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5A96FFC5" w14:textId="1B050918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1.</w:t>
      </w: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C++ Program to Concatenate and compare Two Strings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007F413D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1C7FA10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6752720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60ED252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4B6FBE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concatenate(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s1,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s2) {</w:t>
      </w:r>
    </w:p>
    <w:p w14:paraId="7AEA58E7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s1 + s2;</w:t>
      </w:r>
    </w:p>
    <w:p w14:paraId="0B61988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3A24F0D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6396A9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bool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compare(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s1,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s2) {</w:t>
      </w:r>
    </w:p>
    <w:p w14:paraId="53BAD29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s1 == s2;</w:t>
      </w:r>
    </w:p>
    <w:p w14:paraId="412D930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0C6DE81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F6D291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49CF6CA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s1, s2;</w:t>
      </w:r>
    </w:p>
    <w:p w14:paraId="3587BC7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3555EB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first string: ";</w:t>
      </w:r>
    </w:p>
    <w:p w14:paraId="6D1EA11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s1;</w:t>
      </w:r>
    </w:p>
    <w:p w14:paraId="4B17B63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7B55BE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second string: ";</w:t>
      </w:r>
    </w:p>
    <w:p w14:paraId="3394830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s2;</w:t>
      </w:r>
    </w:p>
    <w:p w14:paraId="6373FEB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3FF4B0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s3 = concatenate(s1, s2);</w:t>
      </w:r>
    </w:p>
    <w:p w14:paraId="23EF481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"Concatenated string: " &lt;&lt; s3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2DADFC9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6BF0877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bool result =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compare(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s1, s2);</w:t>
      </w:r>
    </w:p>
    <w:p w14:paraId="69B4832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if (result) {</w:t>
      </w:r>
    </w:p>
    <w:p w14:paraId="4D17C19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"Both strings are equal." &lt;&lt;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236B6D1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 else {</w:t>
      </w:r>
    </w:p>
    <w:p w14:paraId="6B44E90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"Both strings are not equal." &lt;&lt;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4DAC1A3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5E7783A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A019FC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03D47AB0" w14:textId="1B5BDC3B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4788836D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8023A97" w14:textId="539B1C9A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2. C++ Program to Remove Specific Character from the String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57541747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2E9EDCE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1F8CCC5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7787808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45A252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removeChar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(std::string str, char c) {</w:t>
      </w:r>
    </w:p>
    <w:p w14:paraId="62A86E1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size_t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i = 0, j = 0;</w:t>
      </w:r>
    </w:p>
    <w:p w14:paraId="7294F499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77875E9" w14:textId="021754A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</w:t>
      </w:r>
    </w:p>
    <w:p w14:paraId="43504DE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while (i &lt;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str.length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()) {</w:t>
      </w:r>
    </w:p>
    <w:p w14:paraId="639E8DC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if (str[i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] !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= c) {</w:t>
      </w:r>
    </w:p>
    <w:p w14:paraId="54B3063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str[j] = str[i];</w:t>
      </w:r>
    </w:p>
    <w:p w14:paraId="7301E81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j++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 // Increment the index of the next position in the result string.</w:t>
      </w:r>
    </w:p>
    <w:p w14:paraId="2B315CC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1FBFF39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i++; // Increment the index of the next character to be inspected.</w:t>
      </w:r>
    </w:p>
    <w:p w14:paraId="21F19AE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6E1A4FE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return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str.substr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(0, j);</w:t>
      </w:r>
    </w:p>
    <w:p w14:paraId="0277F1B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4E81B65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13D7A9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0E9569F9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str;</w:t>
      </w:r>
    </w:p>
    <w:p w14:paraId="150F2AE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char c;</w:t>
      </w:r>
    </w:p>
    <w:p w14:paraId="01ECE72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86BE4A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string: ";</w:t>
      </w:r>
    </w:p>
    <w:p w14:paraId="5E30E58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getline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str);</w:t>
      </w:r>
    </w:p>
    <w:p w14:paraId="14E2D97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DBE820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character to be removed: ";</w:t>
      </w:r>
    </w:p>
    <w:p w14:paraId="708E21E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c;</w:t>
      </w:r>
    </w:p>
    <w:p w14:paraId="17B8587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6269F4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result =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removeChar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(str, c);</w:t>
      </w:r>
    </w:p>
    <w:p w14:paraId="62B93CA9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758FF6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"Resulting string after removing '" &lt;&lt; c &lt;&lt; "': " &lt;&lt; result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2C49F9D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D03740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41AC346A" w14:textId="7886AA65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18425F71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8D73637" w14:textId="4EE9B71C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3. C++ Program to Remove Spaces from a String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032F296E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1CE7415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6EC2CEF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428ADF8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4AF0DF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removeSpaces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(std::string str) {</w:t>
      </w:r>
    </w:p>
    <w:p w14:paraId="2AB6E21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str.erase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(std::remove(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str.begin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(),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str.end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(), ' '),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str.end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());</w:t>
      </w:r>
    </w:p>
    <w:p w14:paraId="450B884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str;</w:t>
      </w:r>
    </w:p>
    <w:p w14:paraId="66771CE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029C83F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98051F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5AD5F88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str;</w:t>
      </w:r>
    </w:p>
    <w:p w14:paraId="5DAD3F6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string: ";</w:t>
      </w:r>
    </w:p>
    <w:p w14:paraId="5A66D1E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getline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str);</w:t>
      </w:r>
    </w:p>
    <w:p w14:paraId="359033B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81C92F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result =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removeSpaces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(str);</w:t>
      </w:r>
    </w:p>
    <w:p w14:paraId="7B3E593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1F1138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"Resulting string after removing spaces: " &lt;&lt; result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3886203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C8DD9F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306B7078" w14:textId="38EF63E5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25BDCB03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9F4CBE4" w14:textId="284CE5A6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4. C++ Program to Replace All Spaces in a String with %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5155EFD8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4D95719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79328437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2207293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7C4165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replaceSpaces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(std::string str) {</w:t>
      </w:r>
    </w:p>
    <w:p w14:paraId="0899E3C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for (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size_t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i = 0; i &lt;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str.length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(); ++i) {</w:t>
      </w:r>
    </w:p>
    <w:p w14:paraId="12C3C01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if (str[i] == ' ') {</w:t>
      </w:r>
    </w:p>
    <w:p w14:paraId="7AAC8BF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str[i] = '%';</w:t>
      </w:r>
    </w:p>
    <w:p w14:paraId="4883691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74644F47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47425D8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str;</w:t>
      </w:r>
    </w:p>
    <w:p w14:paraId="580A5B3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2059DA5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2193C0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0D1FBF6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str;</w:t>
      </w:r>
    </w:p>
    <w:p w14:paraId="15FE2EA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string: ";</w:t>
      </w:r>
    </w:p>
    <w:p w14:paraId="53518A6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getline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str);</w:t>
      </w:r>
    </w:p>
    <w:p w14:paraId="7A3745F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583150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result =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replaceSpaces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(str);</w:t>
      </w:r>
    </w:p>
    <w:p w14:paraId="00CB802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9FFDEE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"Resulting string after replacing spaces with '%': " &lt;&lt; result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081777D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75C9D3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4F826A37" w14:textId="070790EC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2A340788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717F148" w14:textId="2128A200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5. C++ Program to Reverse Each Word in a String</w:t>
      </w: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134AD5B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>#include &lt;iostream&gt;</w:t>
      </w:r>
    </w:p>
    <w:p w14:paraId="38F4DC1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sstream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&gt;</w:t>
      </w:r>
    </w:p>
    <w:p w14:paraId="24AD253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2178AEC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DD5EA4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reverseEachWord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str) {</w:t>
      </w:r>
    </w:p>
    <w:p w14:paraId="028A55E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istringstream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iss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(str);</w:t>
      </w:r>
    </w:p>
    <w:p w14:paraId="100F49A8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word,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output;</w:t>
      </w:r>
    </w:p>
    <w:p w14:paraId="35895C5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71A964A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while (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iss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&gt;&gt; word) {</w:t>
      </w:r>
    </w:p>
    <w:p w14:paraId="0A883B95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= "";</w:t>
      </w:r>
    </w:p>
    <w:p w14:paraId="27628AF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for (int i =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word.length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 - 1; i &gt;= 0; --i) {</w:t>
      </w:r>
    </w:p>
    <w:p w14:paraId="0A7AC6C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+= word[i];</w:t>
      </w:r>
    </w:p>
    <w:p w14:paraId="23299DD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0E98DBC9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output +=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+ " ";</w:t>
      </w:r>
    </w:p>
    <w:p w14:paraId="1934549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079EAD0E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D61B76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</w:t>
      </w:r>
      <w:proofErr w:type="spellStart"/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output.substr</w:t>
      </w:r>
      <w:proofErr w:type="spellEnd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(0,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output.length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 - 1); // remove trailing space</w:t>
      </w:r>
    </w:p>
    <w:p w14:paraId="58C5783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2AA14CEA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91087A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5A31A314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str;</w:t>
      </w:r>
    </w:p>
    <w:p w14:paraId="3D4A2F0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string: ";</w:t>
      </w:r>
    </w:p>
    <w:p w14:paraId="61FBD811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getline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str);</w:t>
      </w:r>
    </w:p>
    <w:p w14:paraId="159CF5EB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19307D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string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reversedString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=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reverseEachWord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(str);</w:t>
      </w:r>
    </w:p>
    <w:p w14:paraId="40A1C523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"Resulting string after reversing each word: " &lt;&lt;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reversedString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1914A25D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7A58AA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083E188A" w14:textId="34C5CDDD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4DF84355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E663A27" w14:textId="2D5BAFF8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6. C++ Program to Find the Length of a String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4716FF55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1CEB917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143730E2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&lt;string&gt;</w:t>
      </w:r>
    </w:p>
    <w:p w14:paraId="245B149C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5327B96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int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0CBC1E4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 = "Hello, world!";</w:t>
      </w:r>
    </w:p>
    <w:p w14:paraId="27E376FF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"The length of the string is: " &lt;&lt; 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str.size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() &lt;&lt; std::</w:t>
      </w:r>
      <w:proofErr w:type="spellStart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5C58D440" w14:textId="77777777" w:rsidR="006542E5" w:rsidRP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4C28B818" w14:textId="56D37D41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6542E5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460A0303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8E1A1CF" w14:textId="2F0C9C56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6542E5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7. C++ Program to Count Number of Words in a String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6756B5A6" w14:textId="77777777" w:rsidR="006542E5" w:rsidRDefault="006542E5" w:rsidP="006542E5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42577A4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30FADFB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cctype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&gt;</w:t>
      </w:r>
    </w:p>
    <w:p w14:paraId="23664FB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270D1B9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countWords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const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std::string&amp; str) {</w:t>
      </w:r>
    </w:p>
    <w:p w14:paraId="3CE7355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count = 0;</w:t>
      </w:r>
    </w:p>
    <w:p w14:paraId="0CF6E04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bool word = false;</w:t>
      </w:r>
    </w:p>
    <w:p w14:paraId="760756D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29C504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for (char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 :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str) {</w:t>
      </w:r>
    </w:p>
    <w:p w14:paraId="11C06E2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if (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isalpha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(c)) {</w:t>
      </w:r>
    </w:p>
    <w:p w14:paraId="1E4F07D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if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(!word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58ECA0F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    word = true;</w:t>
      </w:r>
    </w:p>
    <w:p w14:paraId="08E8FA9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    count++;</w:t>
      </w:r>
    </w:p>
    <w:p w14:paraId="6CE2C6F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}</w:t>
      </w:r>
    </w:p>
    <w:p w14:paraId="52F8474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 else {</w:t>
      </w:r>
    </w:p>
    <w:p w14:paraId="19D33C5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    word = false;</w:t>
      </w:r>
    </w:p>
    <w:p w14:paraId="57BED5B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4F1A580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40AED58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E41D07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count;</w:t>
      </w:r>
    </w:p>
    <w:p w14:paraId="0DE64E5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5757A6B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8A4594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3402EB7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string str;</w:t>
      </w:r>
    </w:p>
    <w:p w14:paraId="6F0FFDC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"Enter a string: ";</w:t>
      </w:r>
    </w:p>
    <w:p w14:paraId="5388D64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getline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(std::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, str);</w:t>
      </w:r>
    </w:p>
    <w:p w14:paraId="439120C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1A475D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count = 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countWords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(str);</w:t>
      </w:r>
    </w:p>
    <w:p w14:paraId="0D48E43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lastRenderedPageBreak/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"The number of words in the string is: " &lt;&lt; count &lt;&lt; std::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4067CD2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6936FDD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 0;</w:t>
      </w:r>
    </w:p>
    <w:p w14:paraId="43574945" w14:textId="7DB59179" w:rsidR="006542E5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12B66616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42BFD81D" w14:textId="55A93A91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8. C++ Program to Swap Two Numbers Without using a Temporary Variable</w:t>
      </w:r>
      <w:r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.</w:t>
      </w:r>
    </w:p>
    <w:p w14:paraId="0F44F40B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1C5365F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#include &lt;iostream&gt;</w:t>
      </w:r>
    </w:p>
    <w:p w14:paraId="467BA50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1077A1E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void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swap(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int&amp; a, int&amp; b) {</w:t>
      </w:r>
    </w:p>
    <w:p w14:paraId="588B5EB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a = a ^ b;</w:t>
      </w:r>
    </w:p>
    <w:p w14:paraId="75BD114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b = a ^ b;</w:t>
      </w:r>
    </w:p>
    <w:p w14:paraId="714CD49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a = a ^ b;</w:t>
      </w:r>
    </w:p>
    <w:p w14:paraId="2B84922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}</w:t>
      </w:r>
    </w:p>
    <w:p w14:paraId="17E8A2C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52B9DC1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) {</w:t>
      </w:r>
    </w:p>
    <w:p w14:paraId="3F3CA3B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int a = 5, b = 10;</w:t>
      </w:r>
    </w:p>
    <w:p w14:paraId="1460682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"Before swapping, a = " &lt;&lt; a &lt;&lt; ", b = " &lt;&lt; b &lt;&lt; std::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5188C2D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06A772B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swap(</w:t>
      </w:r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a, b);</w:t>
      </w:r>
    </w:p>
    <w:p w14:paraId="60E7E02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std::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&lt;&lt; "After swapping, a = " &lt;&lt; a &lt;&lt; ", b = " &lt;&lt; b &lt;&lt; std::</w:t>
      </w:r>
      <w:proofErr w:type="spellStart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endl</w:t>
      </w:r>
      <w:proofErr w:type="spellEnd"/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>;</w:t>
      </w:r>
    </w:p>
    <w:p w14:paraId="3A8FB2B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</w:pPr>
    </w:p>
    <w:p w14:paraId="35C872F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000000" w:themeColor="text1"/>
          <w:sz w:val="28"/>
          <w:szCs w:val="28"/>
          <w:lang w:val="en-IN" w:eastAsia="en-IN"/>
        </w:rPr>
        <w:t xml:space="preserve">    return</w:t>
      </w:r>
      <w:r w:rsidRPr="00145A70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 xml:space="preserve"> </w:t>
      </w:r>
      <w:r w:rsidRPr="00145A70">
        <w:rPr>
          <w:rFonts w:asciiTheme="majorHAnsi" w:eastAsia="Times New Roman" w:hAnsiTheme="majorHAnsi" w:cs="Calibri Light"/>
          <w:color w:val="000000" w:themeColor="text1"/>
          <w:sz w:val="32"/>
          <w:szCs w:val="32"/>
          <w:lang w:val="en-IN" w:eastAsia="en-IN"/>
        </w:rPr>
        <w:t>0</w:t>
      </w:r>
      <w:r w:rsidRPr="00145A70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;</w:t>
      </w:r>
    </w:p>
    <w:p w14:paraId="038D88B7" w14:textId="65F069EA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  <w:t>}</w:t>
      </w:r>
    </w:p>
    <w:p w14:paraId="6F387A55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000000" w:themeColor="text1"/>
          <w:sz w:val="32"/>
          <w:szCs w:val="32"/>
          <w:lang w:val="en-IN" w:eastAsia="en-IN"/>
        </w:rPr>
      </w:pPr>
    </w:p>
    <w:p w14:paraId="4EDC01A7" w14:textId="77A0F39F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t>Practical No. 7</w:t>
      </w:r>
    </w:p>
    <w:p w14:paraId="13D04A76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61A10D3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1.WAP to increment the employee salaries on the </w:t>
      </w:r>
    </w:p>
    <w:p w14:paraId="7A84526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basis of </w:t>
      </w:r>
      <w:proofErr w:type="spellStart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there</w:t>
      </w:r>
      <w:proofErr w:type="spellEnd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 designation (Manager-5000, General </w:t>
      </w:r>
    </w:p>
    <w:p w14:paraId="415AAB2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Manager-10000, CEO-20000, worker-2000). Use </w:t>
      </w:r>
    </w:p>
    <w:p w14:paraId="4E6436A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employee name, id, designation and salary as data </w:t>
      </w:r>
    </w:p>
    <w:p w14:paraId="759195C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member and </w:t>
      </w:r>
      <w:proofErr w:type="spellStart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inc_sal</w:t>
      </w:r>
      <w:proofErr w:type="spellEnd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 as member function (Use </w:t>
      </w:r>
    </w:p>
    <w:p w14:paraId="03BECB6E" w14:textId="6D2D0AAD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array of object).</w:t>
      </w:r>
    </w:p>
    <w:p w14:paraId="7FB21690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</w:p>
    <w:p w14:paraId="371612C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64DBCD7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5F6702C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DE2B2B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class Employee {</w:t>
      </w:r>
    </w:p>
    <w:p w14:paraId="4CEEB3D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public:</w:t>
      </w:r>
    </w:p>
    <w:p w14:paraId="7C7693D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string name;</w:t>
      </w:r>
    </w:p>
    <w:p w14:paraId="6C11F97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id;</w:t>
      </w:r>
    </w:p>
    <w:p w14:paraId="089D29B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string designation;</w:t>
      </w:r>
    </w:p>
    <w:p w14:paraId="105654A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salary;</w:t>
      </w:r>
    </w:p>
    <w:p w14:paraId="5AFB731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B7A6DE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string name, int id, string designation, int salary) : name(name), id(id), designation(designation), salary(salary) {}</w:t>
      </w:r>
    </w:p>
    <w:p w14:paraId="22D7142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02C0E5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inc_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sal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252E8C4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if (designation == "Manager") {</w:t>
      </w:r>
    </w:p>
    <w:p w14:paraId="05C8388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salary += 5000;</w:t>
      </w:r>
    </w:p>
    <w:p w14:paraId="6D2CE6A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if (designation == "General Manager") {</w:t>
      </w:r>
    </w:p>
    <w:p w14:paraId="6E9AB36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salary += 10000;</w:t>
      </w:r>
    </w:p>
    <w:p w14:paraId="3FE1123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if (designation == "CEO") {</w:t>
      </w:r>
    </w:p>
    <w:p w14:paraId="3884B0C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salary += 20000;</w:t>
      </w:r>
    </w:p>
    <w:p w14:paraId="557FAD1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if (designation == "worker") {</w:t>
      </w:r>
    </w:p>
    <w:p w14:paraId="1E205EE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salary += 2000;</w:t>
      </w:r>
    </w:p>
    <w:p w14:paraId="5AE51D4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22A02AF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759C41B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69194A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display(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1A005A5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"Employee Name: " &lt;&lt; name &lt;&lt; "\n";</w:t>
      </w:r>
    </w:p>
    <w:p w14:paraId="1A9620E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"Employee ID: " &lt;&lt; id &lt;&lt; "\n";</w:t>
      </w:r>
    </w:p>
    <w:p w14:paraId="0C7A313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"Employee Designation: " &lt;&lt; designation &lt;&lt; "\n";</w:t>
      </w:r>
    </w:p>
    <w:p w14:paraId="46BDD96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"Employee Salary: " &lt;&lt; salary &lt;&lt; "\n";</w:t>
      </w:r>
    </w:p>
    <w:p w14:paraId="7C4A0B8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FA8FBF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};</w:t>
      </w:r>
    </w:p>
    <w:p w14:paraId="50D7A00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B23103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0B313E5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Employee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employees[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] = {</w:t>
      </w:r>
    </w:p>
    <w:p w14:paraId="7B31199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"John", 1, "Manager", 50000),</w:t>
      </w:r>
    </w:p>
    <w:p w14:paraId="25AED5F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"Bob", 2, "General Manager", 80000),</w:t>
      </w:r>
    </w:p>
    <w:p w14:paraId="3F5291E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"Alice", 3, "CEO", 150000),</w:t>
      </w:r>
    </w:p>
    <w:p w14:paraId="5DB562A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"Tom", 4, "worker", 20000),</w:t>
      </w:r>
    </w:p>
    <w:p w14:paraId="1297736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};</w:t>
      </w:r>
    </w:p>
    <w:p w14:paraId="5733B14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524CFB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for (Employee&amp;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 :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employees) {</w:t>
      </w:r>
    </w:p>
    <w:p w14:paraId="2041F1B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employee.inc_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sal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);</w:t>
      </w:r>
    </w:p>
    <w:p w14:paraId="1CE360C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employee.display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5A04CE4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056AF3D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7318EB0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DFD2B4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3CBD061A" w14:textId="14733F5B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3E70C2C1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129E13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2.  Write a class bank, containing data member: Name </w:t>
      </w:r>
    </w:p>
    <w:p w14:paraId="2EB244B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of Depositor, A/c type, Type of A/c, Balance </w:t>
      </w:r>
    </w:p>
    <w:p w14:paraId="0801ECE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amount. Member function: To assign initial value, </w:t>
      </w:r>
    </w:p>
    <w:p w14:paraId="4CE93E8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To deposit an amount, to withdraw an amount after </w:t>
      </w:r>
    </w:p>
    <w:p w14:paraId="2B10326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checking the balance (which should be greater than </w:t>
      </w:r>
    </w:p>
    <w:p w14:paraId="2FF3EA19" w14:textId="0F0912B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Rs. </w:t>
      </w:r>
      <w:proofErr w:type="gramStart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500) ,</w:t>
      </w:r>
      <w:proofErr w:type="gramEnd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 To display name &amp; balance</w:t>
      </w:r>
      <w:r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.</w:t>
      </w:r>
    </w:p>
    <w:p w14:paraId="5A3E1F64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</w:p>
    <w:p w14:paraId="46D3E7C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4A6FCCE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3E15A82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FE14E1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class Bank {</w:t>
      </w:r>
    </w:p>
    <w:p w14:paraId="617CB0D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private:</w:t>
      </w:r>
    </w:p>
    <w:p w14:paraId="07996A6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string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Name_of_Depositor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23937E4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string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A_c_type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6C61597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string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Type_of_A_c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6DB20FF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631C03C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44CA8D7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public:</w:t>
      </w:r>
    </w:p>
    <w:p w14:paraId="29A0E3D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{}</w:t>
      </w:r>
    </w:p>
    <w:p w14:paraId="1C51AD5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4747EB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void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assign_initial_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value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string name, string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a_c_type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, string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type_of_a_c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, int balance) {</w:t>
      </w:r>
    </w:p>
    <w:p w14:paraId="042EC3B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Name_of_Depositor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name;</w:t>
      </w:r>
    </w:p>
    <w:p w14:paraId="11183AE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A_c_type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a_c_type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6997579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Type_of_A_c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type_of_a_c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6E08799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= balance;</w:t>
      </w:r>
    </w:p>
    <w:p w14:paraId="562CD2F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10A55FF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35F363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deposit_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amount) {</w:t>
      </w:r>
    </w:p>
    <w:p w14:paraId="66B07BC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+= amount;</w:t>
      </w:r>
    </w:p>
    <w:p w14:paraId="1B89754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03652BE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B51906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withdraw_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amount) {</w:t>
      </w:r>
    </w:p>
    <w:p w14:paraId="631DEA0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if (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&gt;= 500) {</w:t>
      </w:r>
    </w:p>
    <w:p w14:paraId="0DA7FF3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-= amount;</w:t>
      </w:r>
    </w:p>
    <w:p w14:paraId="00F781D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 else {</w:t>
      </w:r>
    </w:p>
    <w:p w14:paraId="323C847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"Insufficient Balance! Cannot withdraw amount.\n";</w:t>
      </w:r>
    </w:p>
    <w:p w14:paraId="56B2E35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27C917C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68A1024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3E2573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display_name_and_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1D38632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"Name of Depositor: " &lt;&lt;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Name_of_Depositor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17415D7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"Account Type: " &lt;&lt;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A_c_type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41AA4BF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"Account Number: " &lt;&lt;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Type_of_A_c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3D31C22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"Balance Amount: " &lt;&lt;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Balance_amount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38F280E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4A47E7D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};</w:t>
      </w:r>
    </w:p>
    <w:p w14:paraId="43973A9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1BAE9D6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14D8376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Bank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45D247D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bank.assign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_initial_value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("Alice", "Savings", "1234567890", 5000);</w:t>
      </w:r>
    </w:p>
    <w:p w14:paraId="2F1B637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bank.deposit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(1000);</w:t>
      </w:r>
    </w:p>
    <w:p w14:paraId="48C2B97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bank.withdraw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_amount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(500);</w:t>
      </w:r>
    </w:p>
    <w:p w14:paraId="71512A9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bank.display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_name_and_balance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51DCF84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52E29B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72AB099B" w14:textId="770239F9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5EFE9C40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EDA55EF" w14:textId="3D35DA99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t>Practical No 8</w:t>
      </w:r>
      <w:r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  <w:t>.</w:t>
      </w:r>
    </w:p>
    <w:p w14:paraId="3D145F17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138576" w:themeColor="accent6" w:themeShade="BF"/>
          <w:sz w:val="32"/>
          <w:szCs w:val="32"/>
          <w:lang w:val="en-IN" w:eastAsia="en-IN"/>
        </w:rPr>
      </w:pPr>
    </w:p>
    <w:p w14:paraId="4675441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1. WAP to define nested class ‘</w:t>
      </w:r>
      <w:proofErr w:type="spellStart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student_info</w:t>
      </w:r>
      <w:proofErr w:type="spellEnd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’ which 15%</w:t>
      </w:r>
    </w:p>
    <w:p w14:paraId="1BC1195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contains data members such as name, roll number </w:t>
      </w:r>
    </w:p>
    <w:p w14:paraId="59F5FE4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and sex and also consists of one more class ‘date’ </w:t>
      </w:r>
    </w:p>
    <w:p w14:paraId="4D2934F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proofErr w:type="gramStart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,whose</w:t>
      </w:r>
      <w:proofErr w:type="gramEnd"/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 data members are day, month and year. The data is to be read from the keyboard &amp; displayed </w:t>
      </w:r>
    </w:p>
    <w:p w14:paraId="39333C50" w14:textId="40E30BDB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on the screen.</w:t>
      </w:r>
    </w:p>
    <w:p w14:paraId="30B07B23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</w:p>
    <w:p w14:paraId="7552EF5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09B5ACA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19AD9C3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44E0AF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class Date {</w:t>
      </w:r>
    </w:p>
    <w:p w14:paraId="3107C00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public:</w:t>
      </w:r>
    </w:p>
    <w:p w14:paraId="115DE67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day, month, year;</w:t>
      </w:r>
    </w:p>
    <w:p w14:paraId="5A603A7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readDate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38B037D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Date of Birth: ";</w:t>
      </w:r>
    </w:p>
    <w:p w14:paraId="5B5AB43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day &gt;&gt; month &gt;&gt; year;</w:t>
      </w:r>
    </w:p>
    <w:p w14:paraId="41C10AB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25C4A25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3949C4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displayDate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773B296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"Date of Birth: " &lt;&lt; day &lt;&lt; "/" &lt;&lt; month &lt;&lt; "/" &lt;&lt; year &lt;&lt; "\n";</w:t>
      </w:r>
    </w:p>
    <w:p w14:paraId="33AF37D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63FD352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};</w:t>
      </w:r>
    </w:p>
    <w:p w14:paraId="03ECE60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2421BC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class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StudentInfo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{</w:t>
      </w:r>
    </w:p>
    <w:p w14:paraId="2D30445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public:</w:t>
      </w:r>
    </w:p>
    <w:p w14:paraId="2FBB579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string name,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roll_number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, sex;</w:t>
      </w:r>
    </w:p>
    <w:p w14:paraId="411AF67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Date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dob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426F2F0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E6C88B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readStudentInfo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4C5DED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Student Details:\n";</w:t>
      </w:r>
    </w:p>
    <w:p w14:paraId="1603FDA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"Name: ";</w:t>
      </w:r>
    </w:p>
    <w:p w14:paraId="3226FE6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cin.ignore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1CFAB69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getline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, name);</w:t>
      </w:r>
    </w:p>
    <w:p w14:paraId="593BC4C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"Roll Number: ";</w:t>
      </w:r>
    </w:p>
    <w:p w14:paraId="64F7EA4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roll_number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;</w:t>
      </w:r>
    </w:p>
    <w:p w14:paraId="15E4125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"Sex: ";</w:t>
      </w:r>
    </w:p>
    <w:p w14:paraId="69A07E4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sex;</w:t>
      </w:r>
    </w:p>
    <w:p w14:paraId="4D1A42F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dob.readDate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0388B6C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2ED8EC7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2F3D0C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displayStudentInfo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E9DCD7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"Student Details:\n";</w:t>
      </w:r>
    </w:p>
    <w:p w14:paraId="36E13B2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"Name: " &lt;&lt; name &lt;&lt; "\n";</w:t>
      </w:r>
    </w:p>
    <w:p w14:paraId="79A6519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"Roll Number: " &lt;&lt;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roll_number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7C95815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"Sex: " &lt;&lt; sex &lt;&lt; "\n";</w:t>
      </w:r>
    </w:p>
    <w:p w14:paraId="0E91003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dob.displayDate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6BC2FF3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2C5159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};</w:t>
      </w:r>
    </w:p>
    <w:p w14:paraId="4DDA994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636F49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1551F66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StudentInfo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student;</w:t>
      </w:r>
    </w:p>
    <w:p w14:paraId="0465E9E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student.readStudentInfo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54CB877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student.displayStudentInfo</w:t>
      </w:r>
      <w:proofErr w:type="spellEnd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();</w:t>
      </w:r>
    </w:p>
    <w:p w14:paraId="1F1857F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68B5FA80" w14:textId="03F45F81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501356E6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6C7FDE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2. WAP to generate a series of Fibonacci numbers </w:t>
      </w:r>
    </w:p>
    <w:p w14:paraId="7165231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 xml:space="preserve">using copy constructor, where it is defined outside </w:t>
      </w:r>
    </w:p>
    <w:p w14:paraId="515AE339" w14:textId="40565F29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  <w:r w:rsidRPr="00145A70"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the class using scope resolution operator</w:t>
      </w:r>
      <w:r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  <w:t>.</w:t>
      </w:r>
    </w:p>
    <w:p w14:paraId="6D6047D3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b/>
          <w:bCs/>
          <w:color w:val="auto"/>
          <w:sz w:val="32"/>
          <w:szCs w:val="32"/>
          <w:lang w:val="en-IN" w:eastAsia="en-IN"/>
        </w:rPr>
      </w:pPr>
    </w:p>
    <w:p w14:paraId="1D17027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#include&lt;iostream&gt;</w:t>
      </w:r>
    </w:p>
    <w:p w14:paraId="16C5761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04FAC9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using namespace std;</w:t>
      </w:r>
    </w:p>
    <w:p w14:paraId="7B9DEA9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43D576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class Fibonacci {</w:t>
      </w:r>
    </w:p>
    <w:p w14:paraId="704E0AD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n;</w:t>
      </w:r>
    </w:p>
    <w:p w14:paraId="7D01C10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int* fib;</w:t>
      </w:r>
    </w:p>
    <w:p w14:paraId="4756FFE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6FA55E4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public:</w:t>
      </w:r>
    </w:p>
    <w:p w14:paraId="361F67B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Fibonacci(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int n) : n(n) {</w:t>
      </w:r>
    </w:p>
    <w:p w14:paraId="6DDADD1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fib = new int[n];</w:t>
      </w:r>
    </w:p>
    <w:p w14:paraId="00601CF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0242E08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AAD785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// Copy Constructor</w:t>
      </w:r>
    </w:p>
    <w:p w14:paraId="4BEF424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Fibonacci(</w:t>
      </w:r>
      <w:proofErr w:type="spellStart"/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const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Fibonacci&amp; f) : n(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f.n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34CF0BD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fib = new int[n];</w:t>
      </w:r>
    </w:p>
    <w:p w14:paraId="060613B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(int i = 0; i &lt; n; i++) {</w:t>
      </w:r>
    </w:p>
    <w:p w14:paraId="322F40C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fib[i] =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f.fib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[i];</w:t>
      </w:r>
    </w:p>
    <w:p w14:paraId="59D5D2D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7B0637D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3898A2E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2AF089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~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Fibonacci(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1FE9159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delete[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] fib;</w:t>
      </w:r>
    </w:p>
    <w:p w14:paraId="4BEE3D6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0DB6D32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39CED86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generateFibonacciSeries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4F51D15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fib[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0] = 0;</w:t>
      </w:r>
    </w:p>
    <w:p w14:paraId="10D81D12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fib[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1] = 1;</w:t>
      </w:r>
    </w:p>
    <w:p w14:paraId="4DDFECB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288222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(int i = 2; i &lt; n; i++) {</w:t>
      </w:r>
    </w:p>
    <w:p w14:paraId="5B925867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fib[i] =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fib[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i - 1] + fib[i - 2];</w:t>
      </w:r>
    </w:p>
    <w:p w14:paraId="1856506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4256F88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1D89119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E755AD9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void </w:t>
      </w:r>
      <w:proofErr w:type="spellStart"/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displayFibonacciSeries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72B141E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for (int i = 0; i &lt; n; i++) {</w:t>
      </w:r>
    </w:p>
    <w:p w14:paraId="7AAFA23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fib[i] &lt;&lt; " ";</w:t>
      </w:r>
    </w:p>
    <w:p w14:paraId="3EEEA6E4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}</w:t>
      </w:r>
    </w:p>
    <w:p w14:paraId="6485585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"\n";</w:t>
      </w:r>
    </w:p>
    <w:p w14:paraId="6A9BB1F6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}</w:t>
      </w:r>
    </w:p>
    <w:p w14:paraId="720723D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};</w:t>
      </w:r>
    </w:p>
    <w:p w14:paraId="16F6405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00F895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int </w:t>
      </w:r>
      <w:proofErr w:type="gram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main(</w:t>
      </w:r>
      <w:proofErr w:type="gram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) {</w:t>
      </w:r>
    </w:p>
    <w:p w14:paraId="6F14EE3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int n;</w:t>
      </w:r>
    </w:p>
    <w:p w14:paraId="110316B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lastRenderedPageBreak/>
        <w:t xml:space="preserve">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cout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&lt;&lt; "Enter the number of Fibonacci numbers to generate: ";</w:t>
      </w:r>
    </w:p>
    <w:p w14:paraId="3E8A1E4D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</w:t>
      </w:r>
      <w:proofErr w:type="spellStart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cin</w:t>
      </w:r>
      <w:proofErr w:type="spellEnd"/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&gt;&gt; n;</w:t>
      </w:r>
    </w:p>
    <w:p w14:paraId="53B94AEF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067CA04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Fibonacci fib1(n);</w:t>
      </w:r>
    </w:p>
    <w:p w14:paraId="761E458B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fib1.generateFibonacciSeries();</w:t>
      </w:r>
    </w:p>
    <w:p w14:paraId="025EDFB5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fib1.displayFibonacciSeries();</w:t>
      </w:r>
    </w:p>
    <w:p w14:paraId="0CB8E020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2B7AD60A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// Invoking Copy Constructor</w:t>
      </w:r>
    </w:p>
    <w:p w14:paraId="227200C3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Fibonacci fib2 = fib1;</w:t>
      </w:r>
    </w:p>
    <w:p w14:paraId="0A93F9D8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fib2.displayFibonacciSeries();</w:t>
      </w:r>
    </w:p>
    <w:p w14:paraId="69E489C1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7F858EB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 xml:space="preserve">    return 0;</w:t>
      </w:r>
    </w:p>
    <w:p w14:paraId="085E025C" w14:textId="41C1ADBF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  <w:r w:rsidRPr="00145A70"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  <w:t>}</w:t>
      </w:r>
    </w:p>
    <w:p w14:paraId="77AC86CF" w14:textId="77777777" w:rsid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p w14:paraId="520D4A3C" w14:textId="77777777" w:rsidR="00145A70" w:rsidRPr="00145A70" w:rsidRDefault="00145A70" w:rsidP="00145A70">
      <w:pPr>
        <w:shd w:val="clear" w:color="auto" w:fill="FFFFFF"/>
        <w:spacing w:before="0" w:after="0" w:line="264" w:lineRule="atLeast"/>
        <w:textAlignment w:val="baseline"/>
        <w:rPr>
          <w:rFonts w:asciiTheme="majorHAnsi" w:eastAsia="Times New Roman" w:hAnsiTheme="majorHAnsi" w:cs="Calibri Light"/>
          <w:color w:val="auto"/>
          <w:sz w:val="28"/>
          <w:szCs w:val="28"/>
          <w:lang w:val="en-IN" w:eastAsia="en-IN"/>
        </w:rPr>
      </w:pPr>
    </w:p>
    <w:sectPr w:rsidR="00145A70" w:rsidRPr="00145A7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E1D5" w14:textId="77777777" w:rsidR="00481342" w:rsidRDefault="00481342" w:rsidP="00C6554A">
      <w:pPr>
        <w:spacing w:before="0" w:after="0" w:line="240" w:lineRule="auto"/>
      </w:pPr>
      <w:r>
        <w:separator/>
      </w:r>
    </w:p>
  </w:endnote>
  <w:endnote w:type="continuationSeparator" w:id="0">
    <w:p w14:paraId="1FBA5A5E" w14:textId="77777777" w:rsidR="00481342" w:rsidRDefault="0048134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A7E3" w14:textId="77777777" w:rsidR="005E1737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B4FD" w14:textId="77777777" w:rsidR="00481342" w:rsidRDefault="0048134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7C67FFC" w14:textId="77777777" w:rsidR="00481342" w:rsidRDefault="0048134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AA7469"/>
    <w:multiLevelType w:val="hybridMultilevel"/>
    <w:tmpl w:val="4C025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D01FE"/>
    <w:multiLevelType w:val="hybridMultilevel"/>
    <w:tmpl w:val="0BAC0588"/>
    <w:lvl w:ilvl="0" w:tplc="C3F89B22">
      <w:start w:val="1"/>
      <w:numFmt w:val="decimal"/>
      <w:lvlText w:val="%1."/>
      <w:lvlJc w:val="left"/>
      <w:pPr>
        <w:ind w:left="732" w:hanging="372"/>
      </w:pPr>
      <w:rPr>
        <w:rFonts w:ascii="Arial Rounded MT Bold" w:hAnsi="Arial Rounded MT Bol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0819F5"/>
    <w:multiLevelType w:val="hybridMultilevel"/>
    <w:tmpl w:val="2BA60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631700">
    <w:abstractNumId w:val="9"/>
  </w:num>
  <w:num w:numId="2" w16cid:durableId="949900831">
    <w:abstractNumId w:val="8"/>
  </w:num>
  <w:num w:numId="3" w16cid:durableId="1814374561">
    <w:abstractNumId w:val="8"/>
  </w:num>
  <w:num w:numId="4" w16cid:durableId="91164800">
    <w:abstractNumId w:val="9"/>
  </w:num>
  <w:num w:numId="5" w16cid:durableId="474220568">
    <w:abstractNumId w:val="14"/>
  </w:num>
  <w:num w:numId="6" w16cid:durableId="6834368">
    <w:abstractNumId w:val="10"/>
  </w:num>
  <w:num w:numId="7" w16cid:durableId="927075335">
    <w:abstractNumId w:val="11"/>
  </w:num>
  <w:num w:numId="8" w16cid:durableId="56708127">
    <w:abstractNumId w:val="7"/>
  </w:num>
  <w:num w:numId="9" w16cid:durableId="760025047">
    <w:abstractNumId w:val="6"/>
  </w:num>
  <w:num w:numId="10" w16cid:durableId="1047484543">
    <w:abstractNumId w:val="5"/>
  </w:num>
  <w:num w:numId="11" w16cid:durableId="644626152">
    <w:abstractNumId w:val="4"/>
  </w:num>
  <w:num w:numId="12" w16cid:durableId="828980083">
    <w:abstractNumId w:val="3"/>
  </w:num>
  <w:num w:numId="13" w16cid:durableId="2021079399">
    <w:abstractNumId w:val="2"/>
  </w:num>
  <w:num w:numId="14" w16cid:durableId="198663961">
    <w:abstractNumId w:val="1"/>
  </w:num>
  <w:num w:numId="15" w16cid:durableId="810899960">
    <w:abstractNumId w:val="0"/>
  </w:num>
  <w:num w:numId="16" w16cid:durableId="1774518280">
    <w:abstractNumId w:val="13"/>
  </w:num>
  <w:num w:numId="17" w16cid:durableId="1110855265">
    <w:abstractNumId w:val="15"/>
  </w:num>
  <w:num w:numId="18" w16cid:durableId="4306633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3B8"/>
    <w:rsid w:val="00011BFC"/>
    <w:rsid w:val="00145A70"/>
    <w:rsid w:val="0016338E"/>
    <w:rsid w:val="002554CD"/>
    <w:rsid w:val="00293B83"/>
    <w:rsid w:val="002B4294"/>
    <w:rsid w:val="0031594C"/>
    <w:rsid w:val="00333D0D"/>
    <w:rsid w:val="00396642"/>
    <w:rsid w:val="00481342"/>
    <w:rsid w:val="004C049F"/>
    <w:rsid w:val="005000E2"/>
    <w:rsid w:val="00541F68"/>
    <w:rsid w:val="005C166E"/>
    <w:rsid w:val="005E1737"/>
    <w:rsid w:val="006542E5"/>
    <w:rsid w:val="006A3CE7"/>
    <w:rsid w:val="006F13B8"/>
    <w:rsid w:val="0070609F"/>
    <w:rsid w:val="0093447A"/>
    <w:rsid w:val="00A968AB"/>
    <w:rsid w:val="00AA671B"/>
    <w:rsid w:val="00AE32CA"/>
    <w:rsid w:val="00B92051"/>
    <w:rsid w:val="00BA73F0"/>
    <w:rsid w:val="00C6554A"/>
    <w:rsid w:val="00E748D2"/>
    <w:rsid w:val="00EB7B1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7E9B"/>
  <w15:docId w15:val="{C08348C7-5417-48BE-9403-1AFD4C33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token">
    <w:name w:val="token"/>
    <w:basedOn w:val="DefaultParagraphFont"/>
    <w:rsid w:val="00E748D2"/>
  </w:style>
  <w:style w:type="character" w:customStyle="1" w:styleId="hljs-meta">
    <w:name w:val="hljs-meta"/>
    <w:basedOn w:val="DefaultParagraphFont"/>
    <w:rsid w:val="00396642"/>
  </w:style>
  <w:style w:type="character" w:customStyle="1" w:styleId="hljs-meta-keyword">
    <w:name w:val="hljs-meta-keyword"/>
    <w:basedOn w:val="DefaultParagraphFont"/>
    <w:rsid w:val="00396642"/>
  </w:style>
  <w:style w:type="character" w:customStyle="1" w:styleId="hljs-meta-string">
    <w:name w:val="hljs-meta-string"/>
    <w:basedOn w:val="DefaultParagraphFont"/>
    <w:rsid w:val="00396642"/>
  </w:style>
  <w:style w:type="character" w:customStyle="1" w:styleId="hljs-keyword">
    <w:name w:val="hljs-keyword"/>
    <w:basedOn w:val="DefaultParagraphFont"/>
    <w:rsid w:val="00396642"/>
  </w:style>
  <w:style w:type="character" w:customStyle="1" w:styleId="hljs-builtin">
    <w:name w:val="hljs-built_in"/>
    <w:basedOn w:val="DefaultParagraphFont"/>
    <w:rsid w:val="00396642"/>
  </w:style>
  <w:style w:type="character" w:customStyle="1" w:styleId="hljs-function">
    <w:name w:val="hljs-function"/>
    <w:basedOn w:val="DefaultParagraphFont"/>
    <w:rsid w:val="00396642"/>
  </w:style>
  <w:style w:type="character" w:customStyle="1" w:styleId="hljs-title">
    <w:name w:val="hljs-title"/>
    <w:basedOn w:val="DefaultParagraphFont"/>
    <w:rsid w:val="00396642"/>
  </w:style>
  <w:style w:type="character" w:customStyle="1" w:styleId="hljs-params">
    <w:name w:val="hljs-params"/>
    <w:basedOn w:val="DefaultParagraphFont"/>
    <w:rsid w:val="00396642"/>
  </w:style>
  <w:style w:type="character" w:customStyle="1" w:styleId="hljs-string">
    <w:name w:val="hljs-string"/>
    <w:basedOn w:val="DefaultParagraphFont"/>
    <w:rsid w:val="00396642"/>
  </w:style>
  <w:style w:type="character" w:customStyle="1" w:styleId="hljs-number">
    <w:name w:val="hljs-number"/>
    <w:basedOn w:val="DefaultParagraphFont"/>
    <w:rsid w:val="00396642"/>
  </w:style>
  <w:style w:type="paragraph" w:styleId="ListParagraph">
    <w:name w:val="List Paragraph"/>
    <w:basedOn w:val="Normal"/>
    <w:uiPriority w:val="34"/>
    <w:unhideWhenUsed/>
    <w:qFormat/>
    <w:rsid w:val="0093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Local\Microsoft\Office\16.0\DTS\en-IN%7bCB63AA97-8B52-42A1-8FC3-BF91181D14B3%7d\%7b537E6335-8565-4467-AD56-EC4876FEA9F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{537E6335-8565-4467-AD56-EC4876FEA9F6}tf02835058_win32</Template>
  <TotalTime>110</TotalTime>
  <Pages>36</Pages>
  <Words>4030</Words>
  <Characters>22976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Abdullah Khan</cp:lastModifiedBy>
  <cp:revision>5</cp:revision>
  <dcterms:created xsi:type="dcterms:W3CDTF">2023-10-27T04:54:00Z</dcterms:created>
  <dcterms:modified xsi:type="dcterms:W3CDTF">2023-10-29T07:48:00Z</dcterms:modified>
</cp:coreProperties>
</file>